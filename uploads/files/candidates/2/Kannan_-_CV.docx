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20" w:type="dxa"/>
        <w:tblLayout w:type="fixed"/>
        <w:tblCellMar>
          <w:left w:w="115" w:type="dxa"/>
          <w:right w:w="115" w:type="dxa"/>
        </w:tblCellMar>
        <w:tblLook w:val="04A0" w:firstRow="1" w:lastRow="0" w:firstColumn="1" w:lastColumn="0" w:noHBand="0" w:noVBand="1"/>
      </w:tblPr>
      <w:tblGrid>
        <w:gridCol w:w="3420"/>
        <w:gridCol w:w="475"/>
        <w:gridCol w:w="7625"/>
      </w:tblGrid>
      <w:tr w:rsidR="005A5661" w:rsidRPr="00A529E8" w:rsidTr="007C5F61">
        <w:trPr>
          <w:trHeight w:val="4410"/>
        </w:trPr>
        <w:tc>
          <w:tcPr>
            <w:tcW w:w="3420" w:type="dxa"/>
          </w:tcPr>
          <w:p w:rsidR="005A5661" w:rsidRPr="00A529E8" w:rsidRDefault="005A5661" w:rsidP="005A5661">
            <w:pPr>
              <w:pStyle w:val="Heading3"/>
              <w:rPr>
                <w:rFonts w:ascii="Calibri" w:hAnsi="Calibri" w:cs="Arial"/>
              </w:rPr>
            </w:pPr>
          </w:p>
          <w:p w:rsidR="005A5661" w:rsidRPr="00A529E8" w:rsidRDefault="005A5661" w:rsidP="00330672">
            <w:pPr>
              <w:jc w:val="center"/>
              <w:rPr>
                <w:rFonts w:ascii="Calibri" w:eastAsia="Calibri" w:hAnsi="Calibri" w:cs="Arial"/>
                <w:b/>
                <w:i/>
                <w:sz w:val="22"/>
              </w:rPr>
            </w:pPr>
            <w:r w:rsidRPr="00A529E8">
              <w:rPr>
                <w:rFonts w:ascii="Calibri" w:eastAsia="Calibri" w:hAnsi="Calibri" w:cs="Arial"/>
                <w:b/>
                <w:i/>
                <w:noProof/>
                <w:sz w:val="22"/>
                <w:lang w:eastAsia="en-US"/>
              </w:rPr>
              <w:drawing>
                <wp:inline distT="0" distB="0" distL="0" distR="0" wp14:anchorId="3427AD8C" wp14:editId="71399186">
                  <wp:extent cx="1666875" cy="1546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50907-WA0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4701" cy="1553485"/>
                          </a:xfrm>
                          <a:prstGeom prst="rect">
                            <a:avLst/>
                          </a:prstGeom>
                        </pic:spPr>
                      </pic:pic>
                    </a:graphicData>
                  </a:graphic>
                </wp:inline>
              </w:drawing>
            </w:r>
          </w:p>
          <w:p w:rsidR="005A5661" w:rsidRPr="00A529E8" w:rsidRDefault="005A5661" w:rsidP="005A5661">
            <w:pPr>
              <w:rPr>
                <w:rFonts w:ascii="Calibri" w:eastAsia="Calibri" w:hAnsi="Calibri" w:cs="Arial"/>
                <w:b/>
                <w:sz w:val="28"/>
                <w:szCs w:val="28"/>
              </w:rPr>
            </w:pPr>
          </w:p>
          <w:p w:rsidR="005A5661" w:rsidRPr="00A529E8" w:rsidRDefault="005A5661" w:rsidP="005A5661">
            <w:pPr>
              <w:spacing w:line="248" w:lineRule="auto"/>
              <w:ind w:left="107" w:right="494"/>
              <w:rPr>
                <w:rFonts w:ascii="Calibri" w:eastAsia="Calibri" w:hAnsi="Calibri" w:cs="Arial"/>
                <w:b/>
                <w:color w:val="355D7E" w:themeColor="accent1" w:themeShade="80"/>
                <w:sz w:val="28"/>
                <w:szCs w:val="28"/>
              </w:rPr>
            </w:pPr>
            <w:r w:rsidRPr="00A529E8">
              <w:rPr>
                <w:rFonts w:ascii="Calibri" w:eastAsia="Calibri" w:hAnsi="Calibri" w:cs="Arial"/>
                <w:b/>
                <w:color w:val="355D7E" w:themeColor="accent1" w:themeShade="80"/>
                <w:sz w:val="28"/>
                <w:szCs w:val="28"/>
              </w:rPr>
              <w:t xml:space="preserve">KANNAN KOLLARA      JAYAPARAKASAN </w:t>
            </w:r>
          </w:p>
          <w:p w:rsidR="005A5661" w:rsidRDefault="005A5661" w:rsidP="00A30AA5">
            <w:pPr>
              <w:pStyle w:val="Heading3"/>
              <w:spacing w:before="0"/>
              <w:rPr>
                <w:rFonts w:ascii="Calibri" w:hAnsi="Calibri" w:cs="Arial"/>
              </w:rPr>
            </w:pPr>
            <w:proofErr w:type="gramStart"/>
            <w:r w:rsidRPr="00A529E8">
              <w:rPr>
                <w:rFonts w:ascii="Calibri" w:hAnsi="Calibri" w:cs="Arial"/>
              </w:rPr>
              <w:t>To work in a challenging environment and to excel my ability in my field of work professionally.</w:t>
            </w:r>
            <w:proofErr w:type="gramEnd"/>
            <w:r w:rsidRPr="00A529E8">
              <w:rPr>
                <w:rFonts w:ascii="Calibri" w:hAnsi="Calibri" w:cs="Arial"/>
              </w:rPr>
              <w:t xml:space="preserve"> </w:t>
            </w:r>
            <w:proofErr w:type="gramStart"/>
            <w:r w:rsidRPr="00A529E8">
              <w:rPr>
                <w:rFonts w:ascii="Calibri" w:hAnsi="Calibri" w:cs="Arial"/>
              </w:rPr>
              <w:t>Looking forward to work in a professionally Managed organization   with   a   great   learning   atmosphere.</w:t>
            </w:r>
            <w:proofErr w:type="gramEnd"/>
            <w:r w:rsidRPr="00A529E8">
              <w:rPr>
                <w:rFonts w:ascii="Calibri" w:hAnsi="Calibri" w:cs="Arial"/>
              </w:rPr>
              <w:t xml:space="preserve">   My   aim   is   to   be professionally matured to become a top-level manager with self-motivation and dedication.</w:t>
            </w:r>
          </w:p>
          <w:p w:rsidR="00A30AA5" w:rsidRDefault="00A30AA5" w:rsidP="00A30AA5"/>
          <w:p w:rsidR="00A30AA5" w:rsidRPr="00A30AA5" w:rsidRDefault="00A30AA5" w:rsidP="00A30AA5"/>
          <w:p w:rsidR="001A2904" w:rsidRPr="00A529E8" w:rsidRDefault="001A2904" w:rsidP="00A30AA5">
            <w:pPr>
              <w:rPr>
                <w:rFonts w:ascii="Calibri" w:hAnsi="Calibri" w:cs="Arial"/>
              </w:rPr>
            </w:pPr>
          </w:p>
          <w:p w:rsidR="005A5661" w:rsidRDefault="007E5B1C" w:rsidP="00A30AA5">
            <w:pPr>
              <w:pStyle w:val="Heading3"/>
              <w:tabs>
                <w:tab w:val="center" w:pos="1595"/>
              </w:tabs>
              <w:spacing w:before="0" w:after="0"/>
              <w:rPr>
                <w:rFonts w:ascii="Calibri" w:hAnsi="Calibri" w:cs="Arial"/>
              </w:rPr>
            </w:pPr>
            <w:sdt>
              <w:sdtPr>
                <w:rPr>
                  <w:rFonts w:ascii="Calibri" w:hAnsi="Calibri" w:cs="Arial"/>
                </w:rPr>
                <w:id w:val="-1954003311"/>
                <w:placeholder>
                  <w:docPart w:val="DF5029A1A62C4143AE0E03BD9804A960"/>
                </w:placeholder>
                <w:temporary/>
                <w:showingPlcHdr/>
              </w:sdtPr>
              <w:sdtEndPr/>
              <w:sdtContent>
                <w:r w:rsidR="005A5661" w:rsidRPr="00A529E8">
                  <w:rPr>
                    <w:rFonts w:ascii="Calibri" w:hAnsi="Calibri" w:cs="Arial"/>
                    <w:u w:val="single"/>
                  </w:rPr>
                  <w:t>Contact</w:t>
                </w:r>
              </w:sdtContent>
            </w:sdt>
            <w:r w:rsidR="00A30AA5">
              <w:rPr>
                <w:rFonts w:ascii="Calibri" w:hAnsi="Calibri" w:cs="Arial"/>
              </w:rPr>
              <w:tab/>
            </w:r>
          </w:p>
          <w:p w:rsidR="00A30AA5" w:rsidRPr="00A30AA5" w:rsidRDefault="00A30AA5" w:rsidP="00A30AA5"/>
          <w:p w:rsidR="003019AC" w:rsidRPr="003019AC" w:rsidRDefault="00BF4101" w:rsidP="00A30AA5">
            <w:pPr>
              <w:rPr>
                <w:rFonts w:ascii="Calibri" w:eastAsia="Calibri" w:hAnsi="Calibri" w:cs="Arial"/>
                <w:b/>
                <w:sz w:val="22"/>
                <w:szCs w:val="20"/>
              </w:rPr>
            </w:pPr>
            <w:r w:rsidRPr="003019AC">
              <w:rPr>
                <w:rFonts w:ascii="Calibri" w:eastAsia="Calibri" w:hAnsi="Calibri" w:cs="Arial"/>
                <w:b/>
                <w:sz w:val="22"/>
                <w:szCs w:val="20"/>
              </w:rPr>
              <w:t xml:space="preserve">MOB: +971 </w:t>
            </w:r>
            <w:r w:rsidR="002300A4">
              <w:rPr>
                <w:rFonts w:ascii="Calibri" w:eastAsia="Calibri" w:hAnsi="Calibri" w:cs="Arial"/>
                <w:b/>
                <w:sz w:val="22"/>
                <w:szCs w:val="20"/>
              </w:rPr>
              <w:t>50 191</w:t>
            </w:r>
            <w:r w:rsidR="00BF2F0A" w:rsidRPr="003019AC">
              <w:rPr>
                <w:rFonts w:ascii="Calibri" w:eastAsia="Calibri" w:hAnsi="Calibri" w:cs="Arial"/>
                <w:b/>
                <w:sz w:val="22"/>
                <w:szCs w:val="20"/>
              </w:rPr>
              <w:t xml:space="preserve"> 6930</w:t>
            </w:r>
          </w:p>
          <w:p w:rsidR="005A5661" w:rsidRPr="003019AC" w:rsidRDefault="005A5661" w:rsidP="00A30AA5">
            <w:pPr>
              <w:rPr>
                <w:rFonts w:ascii="Calibri" w:eastAsia="Calibri" w:hAnsi="Calibri" w:cs="Arial"/>
                <w:b/>
                <w:sz w:val="22"/>
                <w:szCs w:val="20"/>
              </w:rPr>
            </w:pPr>
            <w:r w:rsidRPr="003019AC">
              <w:rPr>
                <w:rFonts w:ascii="Calibri" w:eastAsia="Calibri" w:hAnsi="Calibri" w:cs="Arial"/>
                <w:b/>
                <w:sz w:val="22"/>
                <w:szCs w:val="20"/>
              </w:rPr>
              <w:t>EMail:</w:t>
            </w:r>
            <w:r w:rsidRPr="003019AC">
              <w:rPr>
                <w:rFonts w:ascii="Calibri" w:hAnsi="Calibri" w:cs="Arial"/>
                <w:b/>
                <w:sz w:val="22"/>
                <w:szCs w:val="20"/>
              </w:rPr>
              <w:t>kannankollara@hotmail.com</w:t>
            </w:r>
            <w:hyperlink r:id="rId12"/>
          </w:p>
          <w:p w:rsidR="005A5661" w:rsidRDefault="005A5661" w:rsidP="005A5661">
            <w:pPr>
              <w:rPr>
                <w:rStyle w:val="Hyperlink"/>
                <w:rFonts w:ascii="Calibri" w:hAnsi="Calibri" w:cs="Arial"/>
              </w:rPr>
            </w:pPr>
          </w:p>
          <w:p w:rsidR="003019AC" w:rsidRPr="00A529E8" w:rsidRDefault="003019AC" w:rsidP="005A5661">
            <w:pPr>
              <w:rPr>
                <w:rStyle w:val="Hyperlink"/>
                <w:rFonts w:ascii="Calibri" w:hAnsi="Calibri" w:cs="Arial"/>
              </w:rPr>
            </w:pPr>
          </w:p>
          <w:p w:rsidR="005A5661" w:rsidRPr="00A529E8" w:rsidRDefault="005A5661" w:rsidP="005A5661">
            <w:pPr>
              <w:rPr>
                <w:rStyle w:val="Hyperlink"/>
                <w:rFonts w:ascii="Calibri" w:hAnsi="Calibri" w:cs="Arial"/>
              </w:rPr>
            </w:pPr>
          </w:p>
          <w:p w:rsidR="005A5661" w:rsidRPr="00A529E8" w:rsidRDefault="005A5661" w:rsidP="005A5661">
            <w:pPr>
              <w:rPr>
                <w:rFonts w:ascii="Calibri" w:eastAsia="Calibri" w:hAnsi="Calibri" w:cs="Arial"/>
                <w:b/>
                <w:color w:val="548AB7" w:themeColor="accent1" w:themeShade="BF"/>
                <w:sz w:val="24"/>
                <w:szCs w:val="24"/>
                <w:u w:val="single"/>
              </w:rPr>
            </w:pPr>
            <w:r w:rsidRPr="00A529E8">
              <w:rPr>
                <w:rFonts w:ascii="Calibri" w:eastAsia="Calibri" w:hAnsi="Calibri" w:cs="Arial"/>
                <w:b/>
                <w:color w:val="548AB7" w:themeColor="accent1" w:themeShade="BF"/>
                <w:sz w:val="24"/>
                <w:szCs w:val="24"/>
                <w:u w:val="single"/>
              </w:rPr>
              <w:t>PERSONAL DATA</w:t>
            </w:r>
          </w:p>
          <w:p w:rsidR="005A5661" w:rsidRPr="00A529E8" w:rsidRDefault="005A5661" w:rsidP="005A5661">
            <w:pPr>
              <w:spacing w:before="18" w:line="260" w:lineRule="exact"/>
              <w:rPr>
                <w:rFonts w:ascii="Calibri" w:hAnsi="Calibri" w:cs="Arial"/>
                <w:sz w:val="26"/>
                <w:szCs w:val="26"/>
              </w:rPr>
            </w:pPr>
          </w:p>
          <w:p w:rsidR="005A5661" w:rsidRPr="00A529E8" w:rsidRDefault="005A5661" w:rsidP="005A5661">
            <w:pPr>
              <w:ind w:right="-29"/>
              <w:rPr>
                <w:rFonts w:ascii="Calibri" w:eastAsia="Calibri" w:hAnsi="Calibri" w:cs="Arial"/>
                <w:sz w:val="22"/>
              </w:rPr>
            </w:pPr>
            <w:r w:rsidRPr="00A529E8">
              <w:rPr>
                <w:rFonts w:ascii="Calibri" w:eastAsia="Calibri" w:hAnsi="Calibri" w:cs="Arial"/>
                <w:sz w:val="22"/>
              </w:rPr>
              <w:t>Date of Birth: 24.01.1987</w:t>
            </w:r>
          </w:p>
          <w:p w:rsidR="005A5661" w:rsidRPr="00A529E8" w:rsidRDefault="005A5661" w:rsidP="005A5661">
            <w:pPr>
              <w:spacing w:before="4"/>
              <w:ind w:right="172"/>
              <w:rPr>
                <w:rFonts w:ascii="Calibri" w:eastAsia="Calibri" w:hAnsi="Calibri" w:cs="Arial"/>
                <w:sz w:val="22"/>
              </w:rPr>
            </w:pPr>
            <w:r w:rsidRPr="00A529E8">
              <w:rPr>
                <w:rFonts w:ascii="Calibri" w:eastAsia="Calibri" w:hAnsi="Calibri" w:cs="Arial"/>
                <w:sz w:val="22"/>
              </w:rPr>
              <w:t xml:space="preserve">Sex: Male </w:t>
            </w:r>
          </w:p>
          <w:p w:rsidR="005A5661" w:rsidRPr="00A529E8" w:rsidRDefault="005A5661" w:rsidP="005A5661">
            <w:pPr>
              <w:spacing w:before="4"/>
              <w:ind w:right="172"/>
              <w:rPr>
                <w:rFonts w:ascii="Calibri" w:eastAsia="Calibri" w:hAnsi="Calibri" w:cs="Arial"/>
                <w:sz w:val="22"/>
              </w:rPr>
            </w:pPr>
            <w:r w:rsidRPr="00A529E8">
              <w:rPr>
                <w:rFonts w:ascii="Calibri" w:eastAsia="Calibri" w:hAnsi="Calibri" w:cs="Arial"/>
                <w:sz w:val="22"/>
              </w:rPr>
              <w:t xml:space="preserve">Nationality: Indian </w:t>
            </w:r>
          </w:p>
          <w:p w:rsidR="005A5661" w:rsidRPr="00A529E8" w:rsidRDefault="005A5661" w:rsidP="005A5661">
            <w:pPr>
              <w:spacing w:before="4"/>
              <w:ind w:right="172"/>
              <w:rPr>
                <w:rFonts w:ascii="Calibri" w:eastAsia="Calibri" w:hAnsi="Calibri" w:cs="Arial"/>
                <w:sz w:val="22"/>
              </w:rPr>
            </w:pPr>
            <w:r w:rsidRPr="00A529E8">
              <w:rPr>
                <w:rFonts w:ascii="Calibri" w:eastAsia="Calibri" w:hAnsi="Calibri" w:cs="Arial"/>
                <w:sz w:val="22"/>
              </w:rPr>
              <w:t xml:space="preserve">Marital Status: </w:t>
            </w:r>
            <w:r w:rsidR="003019AC">
              <w:rPr>
                <w:rFonts w:ascii="Calibri" w:eastAsia="Calibri" w:hAnsi="Calibri" w:cs="Arial"/>
                <w:sz w:val="22"/>
              </w:rPr>
              <w:t>M</w:t>
            </w:r>
            <w:r w:rsidR="00950CDA" w:rsidRPr="00A529E8">
              <w:rPr>
                <w:rFonts w:ascii="Calibri" w:eastAsia="Calibri" w:hAnsi="Calibri" w:cs="Arial"/>
                <w:sz w:val="22"/>
              </w:rPr>
              <w:t xml:space="preserve">arried </w:t>
            </w:r>
          </w:p>
          <w:p w:rsidR="005A5661" w:rsidRPr="00A529E8" w:rsidRDefault="005A5661" w:rsidP="005A5661">
            <w:pPr>
              <w:spacing w:before="5"/>
              <w:rPr>
                <w:rFonts w:ascii="Calibri" w:eastAsia="Calibri" w:hAnsi="Calibri" w:cs="Arial"/>
                <w:sz w:val="22"/>
              </w:rPr>
            </w:pPr>
            <w:r w:rsidRPr="00A529E8">
              <w:rPr>
                <w:rFonts w:ascii="Calibri" w:eastAsia="Calibri" w:hAnsi="Calibri" w:cs="Arial"/>
                <w:sz w:val="22"/>
              </w:rPr>
              <w:t>Passport No   : N1831144</w:t>
            </w:r>
          </w:p>
          <w:p w:rsidR="005A5661" w:rsidRPr="00A529E8" w:rsidRDefault="00B96D98" w:rsidP="005A5661">
            <w:pPr>
              <w:ind w:right="-35"/>
              <w:rPr>
                <w:rFonts w:ascii="Calibri" w:eastAsia="Calibri" w:hAnsi="Calibri" w:cs="Arial"/>
                <w:sz w:val="22"/>
              </w:rPr>
            </w:pPr>
            <w:r>
              <w:rPr>
                <w:rFonts w:ascii="Calibri" w:eastAsia="Calibri" w:hAnsi="Calibri" w:cs="Arial"/>
                <w:sz w:val="22"/>
              </w:rPr>
              <w:t>Place of Issue: DUBAI</w:t>
            </w:r>
          </w:p>
          <w:p w:rsidR="005A5661" w:rsidRPr="00A529E8" w:rsidRDefault="005A5661" w:rsidP="005A5661">
            <w:pPr>
              <w:spacing w:before="5"/>
              <w:ind w:right="-53"/>
              <w:rPr>
                <w:rFonts w:ascii="Calibri" w:eastAsia="Calibri" w:hAnsi="Calibri" w:cs="Arial"/>
                <w:sz w:val="22"/>
              </w:rPr>
            </w:pPr>
            <w:r w:rsidRPr="00A529E8">
              <w:rPr>
                <w:rFonts w:ascii="Calibri" w:eastAsia="Calibri" w:hAnsi="Calibri" w:cs="Arial"/>
                <w:sz w:val="22"/>
              </w:rPr>
              <w:t>Issue Date      : 03-11-2015</w:t>
            </w:r>
          </w:p>
          <w:p w:rsidR="005A5661" w:rsidRPr="00A529E8" w:rsidRDefault="005A5661" w:rsidP="005A5661">
            <w:pPr>
              <w:ind w:right="-53"/>
              <w:rPr>
                <w:rFonts w:ascii="Calibri" w:eastAsia="Calibri" w:hAnsi="Calibri" w:cs="Arial"/>
                <w:sz w:val="22"/>
              </w:rPr>
            </w:pPr>
            <w:r w:rsidRPr="00A529E8">
              <w:rPr>
                <w:rFonts w:ascii="Calibri" w:eastAsia="Calibri" w:hAnsi="Calibri" w:cs="Arial"/>
                <w:sz w:val="22"/>
              </w:rPr>
              <w:t>Expiry Date    : 02-11-2025</w:t>
            </w:r>
          </w:p>
          <w:p w:rsidR="005A5661" w:rsidRPr="00A529E8" w:rsidRDefault="005A5661" w:rsidP="005A5661">
            <w:pPr>
              <w:rPr>
                <w:rStyle w:val="Hyperlink"/>
                <w:rFonts w:ascii="Calibri" w:hAnsi="Calibri" w:cs="Arial"/>
              </w:rPr>
            </w:pPr>
          </w:p>
          <w:p w:rsidR="00231FD1" w:rsidRPr="00A529E8" w:rsidRDefault="00231FD1" w:rsidP="005A5661">
            <w:pPr>
              <w:rPr>
                <w:rStyle w:val="Hyperlink"/>
                <w:rFonts w:ascii="Calibri" w:hAnsi="Calibri" w:cs="Arial"/>
              </w:rPr>
            </w:pPr>
          </w:p>
          <w:p w:rsidR="00231FD1" w:rsidRPr="00A529E8" w:rsidRDefault="00231FD1" w:rsidP="005A5661">
            <w:pPr>
              <w:rPr>
                <w:rStyle w:val="Hyperlink"/>
                <w:rFonts w:ascii="Calibri" w:hAnsi="Calibri" w:cs="Arial"/>
              </w:rPr>
            </w:pPr>
          </w:p>
          <w:p w:rsidR="00231FD1" w:rsidRPr="00A529E8" w:rsidRDefault="00231FD1" w:rsidP="005A5661">
            <w:pPr>
              <w:rPr>
                <w:rStyle w:val="Hyperlink"/>
                <w:rFonts w:ascii="Calibri" w:hAnsi="Calibri" w:cs="Arial"/>
              </w:rPr>
            </w:pPr>
          </w:p>
          <w:p w:rsidR="00231FD1" w:rsidRPr="00A529E8" w:rsidRDefault="00231FD1" w:rsidP="005A5661">
            <w:pPr>
              <w:rPr>
                <w:rStyle w:val="Hyperlink"/>
                <w:rFonts w:ascii="Calibri" w:hAnsi="Calibri" w:cs="Arial"/>
              </w:rPr>
            </w:pPr>
          </w:p>
          <w:p w:rsidR="00231FD1" w:rsidRDefault="00231FD1" w:rsidP="005A5661">
            <w:pPr>
              <w:rPr>
                <w:rStyle w:val="Hyperlink"/>
                <w:rFonts w:ascii="Calibri" w:hAnsi="Calibri" w:cs="Arial"/>
              </w:rPr>
            </w:pPr>
          </w:p>
          <w:p w:rsidR="006A6DCF" w:rsidRPr="00A529E8" w:rsidRDefault="006A6DCF" w:rsidP="005A5661">
            <w:pPr>
              <w:rPr>
                <w:rStyle w:val="Hyperlink"/>
                <w:rFonts w:ascii="Calibri" w:hAnsi="Calibri" w:cs="Arial"/>
              </w:rPr>
            </w:pPr>
          </w:p>
          <w:p w:rsidR="00B03D97" w:rsidRPr="00A529E8" w:rsidRDefault="00B03D97" w:rsidP="000F7EFF">
            <w:pPr>
              <w:rPr>
                <w:rFonts w:ascii="Calibri" w:hAnsi="Calibri" w:cs="Arial"/>
              </w:rPr>
            </w:pPr>
          </w:p>
          <w:sdt>
            <w:sdtPr>
              <w:rPr>
                <w:rFonts w:ascii="Calibri" w:eastAsia="Batang" w:hAnsi="Calibri" w:cs="Arial"/>
                <w:color w:val="B85A22" w:themeColor="accent2" w:themeShade="BF"/>
                <w:u w:val="single"/>
              </w:rPr>
              <w:id w:val="-1444214663"/>
              <w:placeholder>
                <w:docPart w:val="FF22CF2512904608A94A9A7D7E8B4350"/>
              </w:placeholder>
              <w:temporary/>
              <w:showingPlcHdr/>
            </w:sdtPr>
            <w:sdtEndPr>
              <w:rPr>
                <w:color w:val="548AB7" w:themeColor="accent1" w:themeShade="BF"/>
                <w:u w:val="none"/>
              </w:rPr>
            </w:sdtEndPr>
            <w:sdtContent>
              <w:p w:rsidR="006A6DCF" w:rsidRPr="006A6DCF" w:rsidRDefault="006A6DCF" w:rsidP="006A6DCF">
                <w:pPr>
                  <w:pStyle w:val="Heading3"/>
                  <w:rPr>
                    <w:rFonts w:ascii="Calibri" w:eastAsia="Batang" w:hAnsi="Calibri" w:cs="Arial"/>
                    <w:b w:val="0"/>
                    <w:caps w:val="0"/>
                    <w:color w:val="B85A22" w:themeColor="accent2" w:themeShade="BF"/>
                    <w:sz w:val="18"/>
                    <w:szCs w:val="22"/>
                    <w:u w:val="single"/>
                  </w:rPr>
                </w:pPr>
                <w:r w:rsidRPr="003A2623">
                  <w:rPr>
                    <w:rFonts w:ascii="Calibri" w:eastAsia="Batang" w:hAnsi="Calibri" w:cs="Arial"/>
                    <w:u w:val="thick"/>
                  </w:rPr>
                  <w:t>Hobbies</w:t>
                </w:r>
              </w:p>
            </w:sdtContent>
          </w:sdt>
          <w:p w:rsidR="006A6DCF" w:rsidRDefault="006A6DCF" w:rsidP="006A6DCF">
            <w:pPr>
              <w:rPr>
                <w:rFonts w:ascii="Calibri" w:eastAsia="Batang" w:hAnsi="Calibri" w:cs="Arial"/>
                <w:sz w:val="24"/>
                <w:szCs w:val="24"/>
              </w:rPr>
            </w:pPr>
            <w:r>
              <w:rPr>
                <w:rFonts w:ascii="Calibri" w:eastAsia="Batang" w:hAnsi="Calibri" w:cs="Arial"/>
                <w:sz w:val="24"/>
                <w:szCs w:val="24"/>
              </w:rPr>
              <w:t xml:space="preserve">Photography, </w:t>
            </w:r>
          </w:p>
          <w:p w:rsidR="006A6DCF" w:rsidRPr="003A2623" w:rsidRDefault="006A6DCF" w:rsidP="006A6DCF">
            <w:pPr>
              <w:rPr>
                <w:rFonts w:ascii="Calibri" w:eastAsia="Batang" w:hAnsi="Calibri" w:cs="Arial"/>
                <w:sz w:val="24"/>
                <w:szCs w:val="24"/>
              </w:rPr>
            </w:pPr>
            <w:r w:rsidRPr="003A2623">
              <w:rPr>
                <w:rFonts w:ascii="Calibri" w:eastAsia="Batang" w:hAnsi="Calibri" w:cs="Arial"/>
                <w:sz w:val="24"/>
                <w:szCs w:val="24"/>
              </w:rPr>
              <w:t xml:space="preserve">Badminton, </w:t>
            </w:r>
          </w:p>
          <w:p w:rsidR="006A6DCF" w:rsidRPr="003A2623" w:rsidRDefault="006A6DCF" w:rsidP="006A6DCF">
            <w:pPr>
              <w:rPr>
                <w:rFonts w:ascii="Calibri" w:eastAsia="Batang" w:hAnsi="Calibri" w:cs="Arial"/>
                <w:sz w:val="24"/>
                <w:szCs w:val="24"/>
              </w:rPr>
            </w:pPr>
            <w:r w:rsidRPr="003A2623">
              <w:rPr>
                <w:rFonts w:ascii="Calibri" w:eastAsia="Batang" w:hAnsi="Calibri" w:cs="Arial"/>
                <w:sz w:val="24"/>
                <w:szCs w:val="24"/>
              </w:rPr>
              <w:t xml:space="preserve">Swimming, </w:t>
            </w:r>
          </w:p>
          <w:p w:rsidR="006A6DCF" w:rsidRPr="003A2623" w:rsidRDefault="006A6DCF" w:rsidP="006A6DCF">
            <w:pPr>
              <w:rPr>
                <w:rFonts w:ascii="Calibri" w:eastAsia="Batang" w:hAnsi="Calibri" w:cs="Arial"/>
                <w:sz w:val="24"/>
                <w:szCs w:val="24"/>
              </w:rPr>
            </w:pPr>
            <w:r w:rsidRPr="003A2623">
              <w:rPr>
                <w:rFonts w:ascii="Calibri" w:eastAsia="Batang" w:hAnsi="Calibri" w:cs="Arial"/>
                <w:sz w:val="24"/>
                <w:szCs w:val="24"/>
              </w:rPr>
              <w:t>Driving &amp;</w:t>
            </w:r>
          </w:p>
          <w:p w:rsidR="006A6DCF" w:rsidRPr="003A2623" w:rsidRDefault="006A6DCF" w:rsidP="006A6DCF">
            <w:pPr>
              <w:rPr>
                <w:rFonts w:ascii="Calibri" w:eastAsia="Batang" w:hAnsi="Calibri" w:cs="Arial"/>
                <w:sz w:val="24"/>
                <w:szCs w:val="24"/>
              </w:rPr>
            </w:pPr>
            <w:r w:rsidRPr="003A2623">
              <w:rPr>
                <w:rFonts w:ascii="Calibri" w:eastAsia="Batang" w:hAnsi="Calibri" w:cs="Arial"/>
                <w:sz w:val="24"/>
                <w:szCs w:val="24"/>
              </w:rPr>
              <w:t>CSR activities</w:t>
            </w:r>
          </w:p>
          <w:p w:rsidR="006A6DCF" w:rsidRPr="003A2623" w:rsidRDefault="006A6DCF" w:rsidP="006A6DCF">
            <w:pPr>
              <w:rPr>
                <w:rFonts w:ascii="Calibri" w:eastAsia="Batang" w:hAnsi="Calibri" w:cs="Arial"/>
                <w:sz w:val="24"/>
                <w:szCs w:val="24"/>
              </w:rPr>
            </w:pPr>
          </w:p>
          <w:p w:rsidR="006A6DCF" w:rsidRPr="003A2623" w:rsidRDefault="006A6DCF" w:rsidP="006A6DCF">
            <w:pPr>
              <w:rPr>
                <w:rFonts w:ascii="Calibri" w:eastAsia="Batang" w:hAnsi="Calibri" w:cs="Arial"/>
                <w:sz w:val="24"/>
                <w:szCs w:val="24"/>
              </w:rPr>
            </w:pPr>
          </w:p>
          <w:p w:rsidR="006A6DCF" w:rsidRPr="003A2623" w:rsidRDefault="006A6DCF" w:rsidP="006A6DCF">
            <w:pPr>
              <w:tabs>
                <w:tab w:val="left" w:pos="1185"/>
              </w:tabs>
              <w:rPr>
                <w:rFonts w:ascii="Calibri" w:eastAsia="Batang" w:hAnsi="Calibri" w:cs="Arial"/>
                <w:b/>
                <w:sz w:val="24"/>
                <w:szCs w:val="24"/>
                <w:u w:val="thick"/>
              </w:rPr>
            </w:pPr>
            <w:r>
              <w:rPr>
                <w:rFonts w:ascii="Calibri" w:eastAsia="Batang" w:hAnsi="Calibri" w:cs="Arial"/>
                <w:b/>
                <w:color w:val="548AB7" w:themeColor="accent1" w:themeShade="BF"/>
                <w:sz w:val="24"/>
                <w:szCs w:val="24"/>
                <w:u w:val="thick"/>
              </w:rPr>
              <w:t xml:space="preserve">LANGUAGE </w:t>
            </w:r>
          </w:p>
          <w:p w:rsidR="006A6DCF" w:rsidRPr="003A2623" w:rsidRDefault="006A6DCF" w:rsidP="006A6DCF">
            <w:pPr>
              <w:tabs>
                <w:tab w:val="left" w:pos="1185"/>
              </w:tabs>
              <w:rPr>
                <w:rFonts w:ascii="Calibri" w:eastAsia="Batang" w:hAnsi="Calibri" w:cs="Arial"/>
                <w:b/>
                <w:sz w:val="22"/>
              </w:rPr>
            </w:pPr>
          </w:p>
          <w:p w:rsidR="006A6DCF" w:rsidRPr="003A2623" w:rsidRDefault="006A6DCF" w:rsidP="006A6DCF">
            <w:pPr>
              <w:tabs>
                <w:tab w:val="left" w:pos="1185"/>
              </w:tabs>
              <w:rPr>
                <w:rFonts w:ascii="Calibri" w:eastAsia="Batang" w:hAnsi="Calibri" w:cs="Arial"/>
                <w:b/>
                <w:sz w:val="22"/>
              </w:rPr>
            </w:pPr>
            <w:r w:rsidRPr="003A2623">
              <w:rPr>
                <w:rFonts w:ascii="Calibri" w:eastAsia="Batang" w:hAnsi="Calibri" w:cs="Arial"/>
                <w:sz w:val="22"/>
              </w:rPr>
              <w:t>English (Speak, write, and read)</w:t>
            </w:r>
            <w:r w:rsidRPr="003A2623">
              <w:rPr>
                <w:rFonts w:ascii="Calibri" w:eastAsia="Batang" w:hAnsi="Calibri" w:cs="Arial"/>
                <w:position w:val="1"/>
                <w:sz w:val="22"/>
              </w:rPr>
              <w:t xml:space="preserve"> Malayalam (Speak, write, and read)</w:t>
            </w:r>
          </w:p>
          <w:p w:rsidR="006A6DCF" w:rsidRPr="003A2623" w:rsidRDefault="006A6DCF" w:rsidP="006A6DCF">
            <w:pPr>
              <w:spacing w:line="260" w:lineRule="exact"/>
              <w:rPr>
                <w:rFonts w:ascii="Calibri" w:eastAsia="Batang" w:hAnsi="Calibri" w:cs="Arial"/>
                <w:sz w:val="22"/>
              </w:rPr>
            </w:pPr>
            <w:r w:rsidRPr="003A2623">
              <w:rPr>
                <w:rFonts w:ascii="Calibri" w:eastAsia="Batang" w:hAnsi="Calibri" w:cs="Arial"/>
                <w:position w:val="1"/>
                <w:sz w:val="22"/>
              </w:rPr>
              <w:t>Hindi (Speak, write, and read)</w:t>
            </w:r>
          </w:p>
          <w:p w:rsidR="006A6DCF" w:rsidRPr="003A2623" w:rsidRDefault="006A6DCF" w:rsidP="006A6DCF">
            <w:pPr>
              <w:spacing w:line="260" w:lineRule="exact"/>
              <w:rPr>
                <w:rFonts w:ascii="Calibri" w:eastAsia="Batang" w:hAnsi="Calibri" w:cs="Arial"/>
                <w:sz w:val="22"/>
              </w:rPr>
            </w:pPr>
            <w:r w:rsidRPr="003A2623">
              <w:rPr>
                <w:rFonts w:ascii="Calibri" w:eastAsia="Batang" w:hAnsi="Calibri" w:cs="Arial"/>
                <w:position w:val="1"/>
                <w:sz w:val="22"/>
              </w:rPr>
              <w:t>Tamil (Speak)</w:t>
            </w:r>
          </w:p>
          <w:p w:rsidR="006A6DCF" w:rsidRPr="003A2623" w:rsidRDefault="006A6DCF" w:rsidP="006A6DCF">
            <w:pPr>
              <w:spacing w:before="5" w:line="240" w:lineRule="exact"/>
              <w:rPr>
                <w:rFonts w:ascii="Calibri" w:eastAsia="Batang" w:hAnsi="Calibri" w:cs="Arial"/>
                <w:sz w:val="24"/>
                <w:szCs w:val="24"/>
              </w:rPr>
            </w:pPr>
          </w:p>
          <w:p w:rsidR="006A6DCF" w:rsidRPr="003A2623" w:rsidRDefault="006A6DCF" w:rsidP="006A6DCF">
            <w:pPr>
              <w:rPr>
                <w:rFonts w:ascii="Calibri" w:eastAsia="Batang" w:hAnsi="Calibri" w:cs="Arial"/>
                <w:b/>
                <w:sz w:val="24"/>
                <w:szCs w:val="24"/>
              </w:rPr>
            </w:pPr>
          </w:p>
          <w:p w:rsidR="006A6DCF" w:rsidRPr="003A2623" w:rsidRDefault="006A6DCF" w:rsidP="006A6DCF">
            <w:pPr>
              <w:rPr>
                <w:rFonts w:ascii="Calibri" w:eastAsia="Batang" w:hAnsi="Calibri" w:cs="Arial"/>
                <w:b/>
                <w:sz w:val="24"/>
                <w:szCs w:val="24"/>
              </w:rPr>
            </w:pPr>
            <w:r w:rsidRPr="003A2623">
              <w:rPr>
                <w:rFonts w:ascii="Calibri" w:eastAsia="Batang" w:hAnsi="Calibri" w:cs="Arial"/>
                <w:b/>
                <w:sz w:val="24"/>
                <w:szCs w:val="24"/>
              </w:rPr>
              <w:t xml:space="preserve"> </w:t>
            </w:r>
            <w:r w:rsidRPr="003A2623">
              <w:rPr>
                <w:rFonts w:ascii="Calibri" w:eastAsia="Batang" w:hAnsi="Calibri" w:cs="Arial"/>
                <w:position w:val="9"/>
                <w:sz w:val="24"/>
                <w:szCs w:val="24"/>
              </w:rPr>
              <w:t xml:space="preserve">    </w:t>
            </w:r>
          </w:p>
          <w:p w:rsidR="006A6DCF" w:rsidRPr="003A2623" w:rsidRDefault="006A6DCF" w:rsidP="006A6DCF">
            <w:pPr>
              <w:rPr>
                <w:rFonts w:ascii="Calibri" w:eastAsia="Batang" w:hAnsi="Calibri" w:cs="Arial"/>
                <w:position w:val="9"/>
                <w:sz w:val="24"/>
                <w:szCs w:val="24"/>
                <w:u w:val="thick"/>
              </w:rPr>
            </w:pPr>
            <w:r w:rsidRPr="003A2623">
              <w:rPr>
                <w:rFonts w:ascii="Calibri" w:eastAsia="Batang" w:hAnsi="Calibri" w:cs="Arial"/>
                <w:b/>
                <w:color w:val="548AB7" w:themeColor="accent1" w:themeShade="BF"/>
                <w:sz w:val="24"/>
                <w:szCs w:val="24"/>
                <w:u w:val="thick"/>
              </w:rPr>
              <w:t xml:space="preserve">IT </w:t>
            </w:r>
            <w:r>
              <w:rPr>
                <w:rFonts w:ascii="Calibri" w:eastAsia="Batang" w:hAnsi="Calibri" w:cs="Arial"/>
                <w:b/>
                <w:color w:val="548AB7" w:themeColor="accent1" w:themeShade="BF"/>
                <w:sz w:val="24"/>
                <w:szCs w:val="24"/>
                <w:u w:val="thick"/>
              </w:rPr>
              <w:t>SKILLS</w:t>
            </w:r>
          </w:p>
          <w:p w:rsidR="006A6DCF" w:rsidRPr="003A2623" w:rsidRDefault="006A6DCF" w:rsidP="006A6DCF">
            <w:pPr>
              <w:ind w:left="479"/>
              <w:rPr>
                <w:rFonts w:ascii="Calibri" w:eastAsia="Batang" w:hAnsi="Calibri" w:cs="Arial"/>
                <w:position w:val="9"/>
                <w:sz w:val="20"/>
                <w:szCs w:val="20"/>
              </w:rPr>
            </w:pPr>
            <w:r w:rsidRPr="003A2623">
              <w:rPr>
                <w:rFonts w:ascii="Calibri" w:eastAsia="Batang" w:hAnsi="Calibri" w:cs="Arial"/>
                <w:position w:val="9"/>
                <w:sz w:val="20"/>
                <w:szCs w:val="20"/>
              </w:rPr>
              <w:t xml:space="preserve">   </w:t>
            </w:r>
          </w:p>
          <w:p w:rsidR="006A6DCF" w:rsidRPr="003A2623" w:rsidRDefault="006A6DCF" w:rsidP="006A6DCF">
            <w:pPr>
              <w:tabs>
                <w:tab w:val="left" w:pos="939"/>
                <w:tab w:val="left" w:pos="940"/>
              </w:tabs>
              <w:spacing w:before="115" w:line="345" w:lineRule="auto"/>
              <w:ind w:right="235"/>
              <w:rPr>
                <w:rFonts w:ascii="Calibri" w:eastAsia="Batang" w:hAnsi="Calibri" w:cs="Arial"/>
                <w:sz w:val="22"/>
              </w:rPr>
            </w:pPr>
            <w:r w:rsidRPr="003A2623">
              <w:rPr>
                <w:rFonts w:ascii="Calibri" w:eastAsia="Batang" w:hAnsi="Calibri" w:cs="Arial"/>
                <w:sz w:val="22"/>
              </w:rPr>
              <w:t>Windows/Mac</w:t>
            </w:r>
            <w:r w:rsidRPr="003A2623">
              <w:rPr>
                <w:rFonts w:ascii="Calibri" w:eastAsia="Batang" w:hAnsi="Calibri" w:cs="Arial"/>
                <w:spacing w:val="-9"/>
                <w:sz w:val="22"/>
              </w:rPr>
              <w:t xml:space="preserve"> </w:t>
            </w:r>
            <w:r w:rsidRPr="003A2623">
              <w:rPr>
                <w:rFonts w:ascii="Calibri" w:eastAsia="Batang" w:hAnsi="Calibri" w:cs="Arial"/>
                <w:sz w:val="22"/>
              </w:rPr>
              <w:t>OS,</w:t>
            </w:r>
            <w:r w:rsidRPr="003A2623">
              <w:rPr>
                <w:rFonts w:ascii="Calibri" w:eastAsia="Batang" w:hAnsi="Calibri" w:cs="Arial"/>
                <w:spacing w:val="-9"/>
                <w:sz w:val="22"/>
              </w:rPr>
              <w:t xml:space="preserve"> </w:t>
            </w:r>
            <w:r w:rsidRPr="003A2623">
              <w:rPr>
                <w:rFonts w:ascii="Calibri" w:eastAsia="Batang" w:hAnsi="Calibri" w:cs="Arial"/>
                <w:sz w:val="22"/>
              </w:rPr>
              <w:t>MS</w:t>
            </w:r>
            <w:r w:rsidRPr="003A2623">
              <w:rPr>
                <w:rFonts w:ascii="Calibri" w:eastAsia="Batang" w:hAnsi="Calibri" w:cs="Arial"/>
                <w:spacing w:val="-8"/>
                <w:sz w:val="22"/>
              </w:rPr>
              <w:t xml:space="preserve"> </w:t>
            </w:r>
            <w:r w:rsidRPr="003A2623">
              <w:rPr>
                <w:rFonts w:ascii="Calibri" w:eastAsia="Batang" w:hAnsi="Calibri" w:cs="Arial"/>
                <w:sz w:val="22"/>
              </w:rPr>
              <w:t>Office,</w:t>
            </w:r>
            <w:r w:rsidRPr="003A2623">
              <w:rPr>
                <w:rFonts w:ascii="Calibri" w:eastAsia="Batang" w:hAnsi="Calibri" w:cs="Arial"/>
                <w:spacing w:val="-8"/>
                <w:sz w:val="22"/>
              </w:rPr>
              <w:t xml:space="preserve"> </w:t>
            </w:r>
            <w:r w:rsidRPr="003A2623">
              <w:rPr>
                <w:rFonts w:ascii="Calibri" w:eastAsia="Batang" w:hAnsi="Calibri" w:cs="Arial"/>
                <w:sz w:val="22"/>
              </w:rPr>
              <w:t>Outlook</w:t>
            </w:r>
            <w:r w:rsidRPr="003A2623">
              <w:rPr>
                <w:rFonts w:ascii="Calibri" w:eastAsia="Batang" w:hAnsi="Calibri" w:cs="Arial"/>
                <w:spacing w:val="-10"/>
                <w:sz w:val="22"/>
              </w:rPr>
              <w:t xml:space="preserve"> </w:t>
            </w:r>
            <w:r w:rsidRPr="003A2623">
              <w:rPr>
                <w:rFonts w:ascii="Calibri" w:eastAsia="Batang" w:hAnsi="Calibri" w:cs="Arial"/>
                <w:sz w:val="22"/>
              </w:rPr>
              <w:t>Express,</w:t>
            </w:r>
            <w:r w:rsidRPr="003A2623">
              <w:rPr>
                <w:rFonts w:ascii="Calibri" w:eastAsia="Batang" w:hAnsi="Calibri" w:cs="Arial"/>
                <w:spacing w:val="-10"/>
                <w:sz w:val="22"/>
              </w:rPr>
              <w:t xml:space="preserve"> </w:t>
            </w:r>
            <w:r w:rsidRPr="003A2623">
              <w:rPr>
                <w:rFonts w:ascii="Calibri" w:eastAsia="Batang" w:hAnsi="Calibri" w:cs="Arial"/>
                <w:sz w:val="22"/>
              </w:rPr>
              <w:t>Internet</w:t>
            </w:r>
            <w:r w:rsidRPr="003A2623">
              <w:rPr>
                <w:rFonts w:ascii="Calibri" w:eastAsia="Batang" w:hAnsi="Calibri" w:cs="Arial"/>
                <w:spacing w:val="-7"/>
                <w:sz w:val="22"/>
              </w:rPr>
              <w:t xml:space="preserve"> </w:t>
            </w:r>
            <w:r w:rsidRPr="003A2623">
              <w:rPr>
                <w:rFonts w:ascii="Calibri" w:eastAsia="Batang" w:hAnsi="Calibri" w:cs="Arial"/>
                <w:sz w:val="22"/>
              </w:rPr>
              <w:t>Application&amp;</w:t>
            </w:r>
            <w:r w:rsidRPr="003A2623">
              <w:rPr>
                <w:rFonts w:ascii="Calibri" w:eastAsia="Batang" w:hAnsi="Calibri" w:cs="Arial"/>
                <w:spacing w:val="-8"/>
                <w:sz w:val="22"/>
              </w:rPr>
              <w:t xml:space="preserve"> </w:t>
            </w:r>
            <w:r w:rsidRPr="003A2623">
              <w:rPr>
                <w:rFonts w:ascii="Calibri" w:eastAsia="Batang" w:hAnsi="Calibri" w:cs="Arial"/>
                <w:sz w:val="22"/>
              </w:rPr>
              <w:t>Oracle</w:t>
            </w:r>
            <w:r w:rsidRPr="003A2623">
              <w:rPr>
                <w:rFonts w:ascii="Calibri" w:eastAsia="Batang" w:hAnsi="Calibri" w:cs="Arial"/>
                <w:spacing w:val="-9"/>
                <w:sz w:val="22"/>
              </w:rPr>
              <w:t xml:space="preserve"> </w:t>
            </w:r>
            <w:r w:rsidRPr="003A2623">
              <w:rPr>
                <w:rFonts w:ascii="Calibri" w:eastAsia="Batang" w:hAnsi="Calibri" w:cs="Arial"/>
                <w:sz w:val="22"/>
              </w:rPr>
              <w:t>Logistic</w:t>
            </w:r>
            <w:r w:rsidRPr="003A2623">
              <w:rPr>
                <w:rFonts w:ascii="Calibri" w:eastAsia="Batang" w:hAnsi="Calibri" w:cs="Arial"/>
                <w:spacing w:val="-10"/>
                <w:sz w:val="22"/>
              </w:rPr>
              <w:t xml:space="preserve"> </w:t>
            </w:r>
            <w:r w:rsidRPr="003A2623">
              <w:rPr>
                <w:rFonts w:ascii="Calibri" w:eastAsia="Batang" w:hAnsi="Calibri" w:cs="Arial"/>
                <w:sz w:val="22"/>
              </w:rPr>
              <w:t>Warehouse</w:t>
            </w:r>
            <w:r w:rsidRPr="003A2623">
              <w:rPr>
                <w:rFonts w:ascii="Calibri" w:eastAsia="Batang" w:hAnsi="Calibri" w:cs="Arial"/>
                <w:spacing w:val="2"/>
                <w:sz w:val="22"/>
              </w:rPr>
              <w:t xml:space="preserve"> </w:t>
            </w:r>
            <w:r w:rsidRPr="003A2623">
              <w:rPr>
                <w:rFonts w:ascii="Calibri" w:eastAsia="Batang" w:hAnsi="Calibri" w:cs="Arial"/>
                <w:sz w:val="22"/>
              </w:rPr>
              <w:t>Management</w:t>
            </w:r>
          </w:p>
          <w:p w:rsidR="00231FD1" w:rsidRPr="00A529E8" w:rsidRDefault="00231FD1" w:rsidP="00231FD1">
            <w:pPr>
              <w:spacing w:before="1" w:line="120" w:lineRule="exact"/>
              <w:rPr>
                <w:rFonts w:ascii="Calibri" w:hAnsi="Calibri" w:cs="Arial"/>
                <w:sz w:val="12"/>
                <w:szCs w:val="12"/>
              </w:rPr>
            </w:pPr>
          </w:p>
          <w:p w:rsidR="00231FD1" w:rsidRPr="00A529E8" w:rsidRDefault="00231FD1" w:rsidP="00231FD1">
            <w:pPr>
              <w:spacing w:line="200" w:lineRule="exact"/>
              <w:rPr>
                <w:rFonts w:ascii="Calibri" w:hAnsi="Calibri" w:cs="Arial"/>
                <w:sz w:val="24"/>
                <w:szCs w:val="24"/>
              </w:rPr>
            </w:pPr>
          </w:p>
          <w:p w:rsidR="00231FD1" w:rsidRPr="00A529E8" w:rsidRDefault="00231FD1" w:rsidP="00231FD1">
            <w:pPr>
              <w:ind w:left="119"/>
              <w:rPr>
                <w:rFonts w:ascii="Calibri" w:eastAsia="Calibri" w:hAnsi="Calibri" w:cs="Arial"/>
                <w:i/>
                <w:sz w:val="24"/>
                <w:szCs w:val="24"/>
              </w:rPr>
            </w:pPr>
          </w:p>
          <w:p w:rsidR="00231FD1" w:rsidRPr="00A529E8" w:rsidRDefault="00231FD1" w:rsidP="007C7218">
            <w:pPr>
              <w:rPr>
                <w:rFonts w:ascii="Calibri" w:hAnsi="Calibri" w:cs="Arial"/>
                <w:b/>
                <w:color w:val="548AB7" w:themeColor="accent1" w:themeShade="BF"/>
                <w:sz w:val="24"/>
                <w:szCs w:val="24"/>
                <w:u w:val="single"/>
              </w:rPr>
            </w:pPr>
            <w:r w:rsidRPr="00A529E8">
              <w:rPr>
                <w:rFonts w:ascii="Calibri" w:hAnsi="Calibri" w:cs="Arial"/>
                <w:b/>
                <w:color w:val="548AB7" w:themeColor="accent1" w:themeShade="BF"/>
                <w:sz w:val="24"/>
                <w:szCs w:val="24"/>
                <w:u w:val="single"/>
              </w:rPr>
              <w:t>VISA STATUS</w:t>
            </w:r>
          </w:p>
          <w:p w:rsidR="00231FD1" w:rsidRPr="00A529E8" w:rsidRDefault="00231FD1" w:rsidP="007C7218">
            <w:pPr>
              <w:rPr>
                <w:rFonts w:ascii="Calibri" w:hAnsi="Calibri" w:cs="Arial"/>
                <w:b/>
                <w:color w:val="548AB7" w:themeColor="accent1" w:themeShade="BF"/>
                <w:sz w:val="24"/>
                <w:szCs w:val="24"/>
                <w:u w:val="single"/>
              </w:rPr>
            </w:pPr>
          </w:p>
          <w:p w:rsidR="00231FD1" w:rsidRDefault="00AE3068" w:rsidP="007C7218">
            <w:pPr>
              <w:rPr>
                <w:rFonts w:ascii="Calibri" w:hAnsi="Calibri" w:cs="Arial"/>
                <w:b/>
                <w:sz w:val="22"/>
              </w:rPr>
            </w:pPr>
            <w:r w:rsidRPr="00A529E8">
              <w:rPr>
                <w:rFonts w:ascii="Calibri" w:hAnsi="Calibri" w:cs="Arial"/>
                <w:b/>
                <w:sz w:val="22"/>
              </w:rPr>
              <w:t xml:space="preserve">VISITING </w:t>
            </w:r>
          </w:p>
          <w:p w:rsidR="00C91CA8" w:rsidRDefault="00C91CA8" w:rsidP="00A529E8">
            <w:pPr>
              <w:rPr>
                <w:rFonts w:ascii="Calibri" w:hAnsi="Calibri" w:cs="Arial"/>
                <w:b/>
                <w:sz w:val="22"/>
              </w:rPr>
            </w:pPr>
          </w:p>
          <w:p w:rsidR="00C91CA8" w:rsidRPr="00FD6521" w:rsidRDefault="00C91CA8" w:rsidP="00C91CA8">
            <w:pPr>
              <w:pStyle w:val="Heading2"/>
              <w:spacing w:line="276" w:lineRule="auto"/>
              <w:rPr>
                <w:rFonts w:ascii="Calibri" w:hAnsi="Calibri" w:cs="Arial"/>
                <w:sz w:val="24"/>
                <w:szCs w:val="24"/>
              </w:rPr>
            </w:pPr>
            <w:r w:rsidRPr="00FD6521">
              <w:rPr>
                <w:rFonts w:ascii="Calibri" w:hAnsi="Calibri" w:cs="Arial"/>
                <w:sz w:val="24"/>
                <w:szCs w:val="24"/>
              </w:rPr>
              <w:t>Declaration</w:t>
            </w:r>
          </w:p>
          <w:p w:rsidR="00C91CA8" w:rsidRPr="00A529E8" w:rsidRDefault="00C91CA8" w:rsidP="00C91CA8">
            <w:pPr>
              <w:spacing w:before="4" w:line="276" w:lineRule="auto"/>
              <w:rPr>
                <w:rFonts w:ascii="Calibri" w:hAnsi="Calibri" w:cs="Arial"/>
                <w:sz w:val="28"/>
                <w:szCs w:val="28"/>
              </w:rPr>
            </w:pPr>
          </w:p>
          <w:p w:rsidR="00C91CA8" w:rsidRPr="00A529E8" w:rsidRDefault="00C91CA8" w:rsidP="00C91CA8">
            <w:pPr>
              <w:spacing w:line="276" w:lineRule="auto"/>
              <w:ind w:left="119"/>
              <w:rPr>
                <w:rFonts w:ascii="Calibri" w:eastAsia="Calibri" w:hAnsi="Calibri" w:cs="Arial"/>
                <w:sz w:val="24"/>
                <w:szCs w:val="24"/>
              </w:rPr>
            </w:pPr>
            <w:r w:rsidRPr="00A529E8">
              <w:rPr>
                <w:rFonts w:ascii="Calibri" w:eastAsia="Calibri" w:hAnsi="Calibri" w:cs="Arial"/>
                <w:sz w:val="24"/>
                <w:szCs w:val="24"/>
              </w:rPr>
              <w:t>I hereby declare that the above furnished details are true to the best of my knowledge and belief.</w:t>
            </w:r>
          </w:p>
          <w:p w:rsidR="00C91CA8" w:rsidRPr="00A529E8" w:rsidRDefault="00C91CA8" w:rsidP="00C91CA8">
            <w:pPr>
              <w:spacing w:before="7" w:line="276" w:lineRule="auto"/>
              <w:rPr>
                <w:rFonts w:ascii="Calibri" w:hAnsi="Calibri" w:cs="Arial"/>
                <w:sz w:val="14"/>
                <w:szCs w:val="14"/>
              </w:rPr>
            </w:pPr>
          </w:p>
          <w:p w:rsidR="00C91CA8" w:rsidRPr="00A529E8" w:rsidRDefault="00C91CA8" w:rsidP="00C91CA8">
            <w:pPr>
              <w:spacing w:line="276" w:lineRule="auto"/>
              <w:rPr>
                <w:rFonts w:ascii="Calibri" w:hAnsi="Calibri" w:cs="Arial"/>
              </w:rPr>
            </w:pPr>
          </w:p>
          <w:p w:rsidR="00C91CA8" w:rsidRPr="00FD6521" w:rsidRDefault="00C91CA8" w:rsidP="00C91CA8">
            <w:pPr>
              <w:spacing w:line="276" w:lineRule="auto"/>
              <w:jc w:val="center"/>
              <w:rPr>
                <w:rFonts w:ascii="Calibri" w:eastAsia="Calibri" w:hAnsi="Calibri" w:cs="Arial"/>
                <w:sz w:val="24"/>
                <w:szCs w:val="24"/>
              </w:rPr>
            </w:pPr>
            <w:r w:rsidRPr="00FD6521">
              <w:rPr>
                <w:rFonts w:ascii="Calibri" w:eastAsia="Calibri" w:hAnsi="Calibri" w:cs="Arial"/>
                <w:sz w:val="24"/>
                <w:szCs w:val="24"/>
              </w:rPr>
              <w:t>Yours Sincerely</w:t>
            </w:r>
          </w:p>
          <w:p w:rsidR="00C91CA8" w:rsidRPr="00FD6521" w:rsidRDefault="00C91CA8" w:rsidP="00C91CA8">
            <w:pPr>
              <w:spacing w:line="276" w:lineRule="auto"/>
              <w:jc w:val="center"/>
              <w:rPr>
                <w:rFonts w:ascii="Calibri" w:eastAsia="Calibri" w:hAnsi="Calibri" w:cs="Arial"/>
                <w:sz w:val="24"/>
                <w:szCs w:val="24"/>
              </w:rPr>
            </w:pPr>
            <w:r w:rsidRPr="00FD6521">
              <w:rPr>
                <w:rFonts w:ascii="Calibri" w:eastAsia="Calibri" w:hAnsi="Calibri" w:cs="Arial"/>
                <w:sz w:val="24"/>
                <w:szCs w:val="24"/>
              </w:rPr>
              <w:t>KANNAN KOLLARA</w:t>
            </w:r>
          </w:p>
          <w:p w:rsidR="00C91CA8" w:rsidRPr="00A529E8" w:rsidRDefault="00C91CA8" w:rsidP="00A529E8">
            <w:pPr>
              <w:rPr>
                <w:rFonts w:ascii="Calibri" w:hAnsi="Calibri" w:cs="Arial"/>
                <w:b/>
                <w:sz w:val="22"/>
              </w:rPr>
            </w:pPr>
          </w:p>
        </w:tc>
        <w:tc>
          <w:tcPr>
            <w:tcW w:w="475" w:type="dxa"/>
          </w:tcPr>
          <w:p w:rsidR="00C75A2D" w:rsidRPr="00A529E8" w:rsidRDefault="00C75A2D" w:rsidP="005D1164">
            <w:pPr>
              <w:tabs>
                <w:tab w:val="left" w:pos="990"/>
              </w:tabs>
              <w:spacing w:line="276" w:lineRule="auto"/>
              <w:rPr>
                <w:rFonts w:ascii="Calibri" w:hAnsi="Calibri" w:cs="Arial"/>
              </w:rPr>
            </w:pPr>
          </w:p>
          <w:p w:rsidR="005A5661" w:rsidRPr="00A529E8" w:rsidRDefault="005A5661" w:rsidP="005D1164">
            <w:pPr>
              <w:tabs>
                <w:tab w:val="left" w:pos="990"/>
              </w:tabs>
              <w:spacing w:line="276" w:lineRule="auto"/>
              <w:rPr>
                <w:rFonts w:ascii="Calibri" w:hAnsi="Calibri" w:cs="Arial"/>
              </w:rPr>
            </w:pPr>
          </w:p>
        </w:tc>
        <w:tc>
          <w:tcPr>
            <w:tcW w:w="7625" w:type="dxa"/>
          </w:tcPr>
          <w:p w:rsidR="00C75A2D" w:rsidRPr="00A529E8" w:rsidRDefault="00C75A2D" w:rsidP="005D1164">
            <w:pPr>
              <w:pStyle w:val="Heading2"/>
              <w:tabs>
                <w:tab w:val="left" w:pos="1710"/>
              </w:tabs>
              <w:spacing w:line="276" w:lineRule="auto"/>
              <w:rPr>
                <w:rFonts w:ascii="Calibri" w:hAnsi="Calibri" w:cs="Arial"/>
              </w:rPr>
            </w:pPr>
          </w:p>
          <w:p w:rsidR="00C75A2D" w:rsidRPr="00A529E8" w:rsidRDefault="007E5B1C" w:rsidP="005D1164">
            <w:pPr>
              <w:pStyle w:val="Heading2"/>
              <w:tabs>
                <w:tab w:val="left" w:pos="1710"/>
              </w:tabs>
              <w:spacing w:line="276" w:lineRule="auto"/>
              <w:rPr>
                <w:rFonts w:ascii="Calibri" w:hAnsi="Calibri" w:cs="Arial"/>
              </w:rPr>
            </w:pPr>
            <w:sdt>
              <w:sdtPr>
                <w:rPr>
                  <w:rFonts w:ascii="Calibri" w:hAnsi="Calibri" w:cs="Arial"/>
                </w:rPr>
                <w:id w:val="1049110328"/>
                <w:placeholder>
                  <w:docPart w:val="99632E75B97F4E6B8BDA93977ABA80B8"/>
                </w:placeholder>
                <w:temporary/>
                <w:showingPlcHdr/>
              </w:sdtPr>
              <w:sdtEndPr/>
              <w:sdtContent>
                <w:r w:rsidR="00C75A2D" w:rsidRPr="00A529E8">
                  <w:rPr>
                    <w:rFonts w:ascii="Calibri" w:hAnsi="Calibri" w:cs="Arial"/>
                  </w:rPr>
                  <w:t>EDUCATION</w:t>
                </w:r>
              </w:sdtContent>
            </w:sdt>
            <w:r w:rsidR="00C75A2D" w:rsidRPr="00A529E8">
              <w:rPr>
                <w:rFonts w:ascii="Calibri" w:hAnsi="Calibri" w:cs="Arial"/>
              </w:rPr>
              <w:tab/>
            </w:r>
          </w:p>
          <w:p w:rsidR="005A5661" w:rsidRPr="00921232" w:rsidRDefault="005A5661" w:rsidP="00921232">
            <w:pPr>
              <w:pStyle w:val="ListParagraph"/>
              <w:numPr>
                <w:ilvl w:val="0"/>
                <w:numId w:val="13"/>
              </w:numPr>
              <w:spacing w:line="276" w:lineRule="auto"/>
              <w:rPr>
                <w:rFonts w:ascii="Calibri" w:hAnsi="Calibri"/>
              </w:rPr>
            </w:pPr>
            <w:r w:rsidRPr="00921232">
              <w:rPr>
                <w:rFonts w:ascii="Calibri" w:hAnsi="Calibri"/>
              </w:rPr>
              <w:t>Bachelor in Commerce from Calicut University</w:t>
            </w:r>
            <w:r w:rsidRPr="00921232">
              <w:rPr>
                <w:rFonts w:ascii="Calibri" w:hAnsi="Calibri"/>
                <w:spacing w:val="8"/>
              </w:rPr>
              <w:t xml:space="preserve"> </w:t>
            </w:r>
            <w:r w:rsidRPr="00921232">
              <w:rPr>
                <w:rFonts w:ascii="Calibri" w:hAnsi="Calibri"/>
              </w:rPr>
              <w:t>2010</w:t>
            </w:r>
          </w:p>
          <w:p w:rsidR="005A5661" w:rsidRPr="00921232" w:rsidRDefault="005A5661" w:rsidP="000A3054">
            <w:pPr>
              <w:pStyle w:val="ListParagraph"/>
              <w:numPr>
                <w:ilvl w:val="0"/>
                <w:numId w:val="13"/>
              </w:numPr>
              <w:spacing w:line="276" w:lineRule="auto"/>
              <w:rPr>
                <w:rFonts w:ascii="Calibri" w:hAnsi="Calibri"/>
              </w:rPr>
            </w:pPr>
            <w:r w:rsidRPr="00921232">
              <w:rPr>
                <w:rFonts w:ascii="Calibri" w:hAnsi="Calibri"/>
              </w:rPr>
              <w:t>IATA-FIATA Cargo Introductory</w:t>
            </w:r>
            <w:r w:rsidRPr="00921232">
              <w:rPr>
                <w:rFonts w:ascii="Calibri" w:hAnsi="Calibri"/>
                <w:spacing w:val="9"/>
              </w:rPr>
              <w:t xml:space="preserve"> </w:t>
            </w:r>
            <w:r w:rsidRPr="00921232">
              <w:rPr>
                <w:rFonts w:ascii="Calibri" w:hAnsi="Calibri"/>
              </w:rPr>
              <w:t>2006</w:t>
            </w:r>
          </w:p>
          <w:p w:rsidR="005A5661" w:rsidRPr="00921232" w:rsidRDefault="005A5661" w:rsidP="000A3054">
            <w:pPr>
              <w:pStyle w:val="ListParagraph"/>
              <w:numPr>
                <w:ilvl w:val="0"/>
                <w:numId w:val="13"/>
              </w:numPr>
              <w:spacing w:line="276" w:lineRule="auto"/>
              <w:rPr>
                <w:rFonts w:ascii="Calibri" w:hAnsi="Calibri"/>
              </w:rPr>
            </w:pPr>
            <w:r w:rsidRPr="00921232">
              <w:rPr>
                <w:rFonts w:ascii="Calibri" w:hAnsi="Calibri"/>
              </w:rPr>
              <w:t xml:space="preserve">Essential sales skills </w:t>
            </w:r>
            <w:r w:rsidRPr="00921232">
              <w:rPr>
                <w:rFonts w:ascii="Calibri" w:hAnsi="Calibri"/>
                <w:spacing w:val="-3"/>
              </w:rPr>
              <w:t xml:space="preserve">at </w:t>
            </w:r>
            <w:r w:rsidRPr="00921232">
              <w:rPr>
                <w:rFonts w:ascii="Calibri" w:hAnsi="Calibri"/>
              </w:rPr>
              <w:t>Mars University</w:t>
            </w:r>
            <w:r w:rsidRPr="00921232">
              <w:rPr>
                <w:rFonts w:ascii="Calibri" w:hAnsi="Calibri"/>
                <w:spacing w:val="31"/>
              </w:rPr>
              <w:t xml:space="preserve"> </w:t>
            </w:r>
            <w:r w:rsidRPr="00921232">
              <w:rPr>
                <w:rFonts w:ascii="Calibri" w:hAnsi="Calibri"/>
              </w:rPr>
              <w:t>2014</w:t>
            </w:r>
          </w:p>
          <w:p w:rsidR="005A5661" w:rsidRPr="00921232" w:rsidRDefault="005A5661" w:rsidP="000A3054">
            <w:pPr>
              <w:pStyle w:val="ListParagraph"/>
              <w:numPr>
                <w:ilvl w:val="0"/>
                <w:numId w:val="13"/>
              </w:numPr>
              <w:spacing w:line="276" w:lineRule="auto"/>
              <w:rPr>
                <w:rFonts w:ascii="Calibri" w:hAnsi="Calibri"/>
              </w:rPr>
            </w:pPr>
            <w:r w:rsidRPr="00921232">
              <w:rPr>
                <w:rFonts w:ascii="Calibri" w:hAnsi="Calibri"/>
              </w:rPr>
              <w:t>Logistics</w:t>
            </w:r>
            <w:r w:rsidRPr="00921232">
              <w:rPr>
                <w:rFonts w:ascii="Calibri" w:hAnsi="Calibri"/>
                <w:spacing w:val="-8"/>
              </w:rPr>
              <w:t xml:space="preserve"> </w:t>
            </w:r>
            <w:r w:rsidRPr="00921232">
              <w:rPr>
                <w:rFonts w:ascii="Calibri" w:hAnsi="Calibri"/>
              </w:rPr>
              <w:t>&amp;</w:t>
            </w:r>
            <w:r w:rsidRPr="00921232">
              <w:rPr>
                <w:rFonts w:ascii="Calibri" w:hAnsi="Calibri"/>
                <w:spacing w:val="-8"/>
              </w:rPr>
              <w:t xml:space="preserve"> </w:t>
            </w:r>
            <w:r w:rsidRPr="00921232">
              <w:rPr>
                <w:rFonts w:ascii="Calibri" w:hAnsi="Calibri"/>
              </w:rPr>
              <w:t>Warehouse</w:t>
            </w:r>
            <w:r w:rsidRPr="00921232">
              <w:rPr>
                <w:rFonts w:ascii="Calibri" w:hAnsi="Calibri"/>
                <w:spacing w:val="-6"/>
              </w:rPr>
              <w:t xml:space="preserve"> </w:t>
            </w:r>
            <w:r w:rsidRPr="00921232">
              <w:rPr>
                <w:rFonts w:ascii="Calibri" w:hAnsi="Calibri"/>
              </w:rPr>
              <w:t>Management</w:t>
            </w:r>
            <w:r w:rsidRPr="00921232">
              <w:rPr>
                <w:rFonts w:ascii="Calibri" w:hAnsi="Calibri"/>
                <w:spacing w:val="-7"/>
              </w:rPr>
              <w:t xml:space="preserve"> </w:t>
            </w:r>
            <w:r w:rsidRPr="00921232">
              <w:rPr>
                <w:rFonts w:ascii="Calibri" w:hAnsi="Calibri"/>
              </w:rPr>
              <w:t>(Oracle)by</w:t>
            </w:r>
            <w:r w:rsidRPr="00921232">
              <w:rPr>
                <w:rFonts w:ascii="Calibri" w:hAnsi="Calibri"/>
                <w:spacing w:val="-8"/>
              </w:rPr>
              <w:t xml:space="preserve"> </w:t>
            </w:r>
            <w:r w:rsidRPr="00921232">
              <w:rPr>
                <w:rFonts w:ascii="Calibri" w:hAnsi="Calibri"/>
              </w:rPr>
              <w:t>Al</w:t>
            </w:r>
            <w:r w:rsidRPr="00921232">
              <w:rPr>
                <w:rFonts w:ascii="Calibri" w:hAnsi="Calibri"/>
                <w:spacing w:val="-6"/>
              </w:rPr>
              <w:t xml:space="preserve"> </w:t>
            </w:r>
            <w:proofErr w:type="spellStart"/>
            <w:r w:rsidRPr="00921232">
              <w:rPr>
                <w:rFonts w:ascii="Calibri" w:hAnsi="Calibri"/>
              </w:rPr>
              <w:t>Tayer</w:t>
            </w:r>
            <w:proofErr w:type="spellEnd"/>
            <w:r w:rsidRPr="00921232">
              <w:rPr>
                <w:rFonts w:ascii="Calibri" w:hAnsi="Calibri"/>
                <w:spacing w:val="-5"/>
              </w:rPr>
              <w:t xml:space="preserve"> </w:t>
            </w:r>
            <w:r w:rsidRPr="00921232">
              <w:rPr>
                <w:rFonts w:ascii="Calibri" w:hAnsi="Calibri"/>
              </w:rPr>
              <w:t>Logistics</w:t>
            </w:r>
            <w:r w:rsidRPr="00921232">
              <w:rPr>
                <w:rFonts w:ascii="Calibri" w:hAnsi="Calibri"/>
                <w:spacing w:val="-4"/>
              </w:rPr>
              <w:t xml:space="preserve"> </w:t>
            </w:r>
            <w:r w:rsidRPr="00921232">
              <w:rPr>
                <w:rFonts w:ascii="Calibri" w:hAnsi="Calibri"/>
              </w:rPr>
              <w:t>2009</w:t>
            </w:r>
          </w:p>
          <w:p w:rsidR="005A5661" w:rsidRDefault="005A5661" w:rsidP="005D1164">
            <w:pPr>
              <w:spacing w:line="276" w:lineRule="auto"/>
              <w:rPr>
                <w:rFonts w:ascii="Calibri" w:hAnsi="Calibri" w:cs="Arial"/>
              </w:rPr>
            </w:pPr>
          </w:p>
          <w:p w:rsidR="00BF2748" w:rsidRPr="00A529E8" w:rsidRDefault="00BF2748" w:rsidP="005D1164">
            <w:pPr>
              <w:spacing w:line="276" w:lineRule="auto"/>
              <w:rPr>
                <w:rFonts w:ascii="Calibri" w:hAnsi="Calibri" w:cs="Arial"/>
              </w:rPr>
            </w:pPr>
          </w:p>
          <w:sdt>
            <w:sdtPr>
              <w:rPr>
                <w:rFonts w:ascii="Calibri" w:hAnsi="Calibri" w:cs="Arial"/>
              </w:rPr>
              <w:id w:val="1001553383"/>
              <w:placeholder>
                <w:docPart w:val="BAFA150E3344409C924427864F771DF6"/>
              </w:placeholder>
              <w:temporary/>
              <w:showingPlcHdr/>
            </w:sdtPr>
            <w:sdtEndPr/>
            <w:sdtContent>
              <w:p w:rsidR="00231FD1" w:rsidRPr="00ED4898" w:rsidRDefault="005A5661" w:rsidP="00ED4898">
                <w:pPr>
                  <w:pStyle w:val="Heading2"/>
                  <w:spacing w:line="276" w:lineRule="auto"/>
                  <w:rPr>
                    <w:rFonts w:ascii="Calibri" w:hAnsi="Calibri" w:cs="Arial"/>
                  </w:rPr>
                </w:pPr>
                <w:r w:rsidRPr="00A529E8">
                  <w:rPr>
                    <w:rFonts w:ascii="Calibri" w:hAnsi="Calibri" w:cs="Arial"/>
                  </w:rPr>
                  <w:t>WORK EXPERIENCE</w:t>
                </w:r>
              </w:p>
            </w:sdtContent>
          </w:sdt>
          <w:p w:rsidR="00294EED" w:rsidRPr="00294EED" w:rsidRDefault="00405FAB" w:rsidP="00D1204D">
            <w:pPr>
              <w:pStyle w:val="Heading4"/>
              <w:spacing w:line="276" w:lineRule="auto"/>
              <w:rPr>
                <w:rFonts w:ascii="Calibri" w:hAnsi="Calibri" w:cs="Arial"/>
                <w:sz w:val="22"/>
                <w:u w:val="thick"/>
              </w:rPr>
            </w:pPr>
            <w:r w:rsidRPr="00294EED">
              <w:rPr>
                <w:rFonts w:ascii="Calibri" w:hAnsi="Calibri" w:cs="Arial"/>
                <w:sz w:val="24"/>
                <w:szCs w:val="24"/>
                <w:u w:val="thick"/>
              </w:rPr>
              <w:t>Oasis cuisines L.LC</w:t>
            </w:r>
            <w:r w:rsidRPr="00294EED">
              <w:rPr>
                <w:rFonts w:ascii="Calibri" w:hAnsi="Calibri" w:cs="Arial"/>
                <w:sz w:val="22"/>
                <w:u w:val="thick"/>
              </w:rPr>
              <w:t xml:space="preserve"> </w:t>
            </w:r>
          </w:p>
          <w:p w:rsidR="00D1204D" w:rsidRPr="00FD6521" w:rsidRDefault="00DA3CBA" w:rsidP="00D1204D">
            <w:pPr>
              <w:pStyle w:val="Heading4"/>
              <w:spacing w:line="276" w:lineRule="auto"/>
              <w:rPr>
                <w:rFonts w:ascii="Calibri" w:hAnsi="Calibri" w:cs="Arial"/>
                <w:bCs/>
                <w:sz w:val="22"/>
              </w:rPr>
            </w:pPr>
            <w:r>
              <w:rPr>
                <w:rFonts w:ascii="Calibri" w:hAnsi="Calibri" w:cs="Arial"/>
                <w:sz w:val="22"/>
              </w:rPr>
              <w:t>(Sep 2015</w:t>
            </w:r>
            <w:r w:rsidR="00D1204D" w:rsidRPr="00FD6521">
              <w:rPr>
                <w:rFonts w:ascii="Calibri" w:hAnsi="Calibri" w:cs="Arial"/>
                <w:sz w:val="22"/>
              </w:rPr>
              <w:t xml:space="preserve"> – </w:t>
            </w:r>
            <w:r w:rsidR="008F2E9E">
              <w:rPr>
                <w:rFonts w:ascii="Calibri" w:hAnsi="Calibri" w:cs="Arial"/>
                <w:sz w:val="22"/>
              </w:rPr>
              <w:t>Sep</w:t>
            </w:r>
            <w:r w:rsidR="00D1204D" w:rsidRPr="00FD6521">
              <w:rPr>
                <w:rFonts w:ascii="Calibri" w:hAnsi="Calibri" w:cs="Arial"/>
                <w:spacing w:val="23"/>
                <w:sz w:val="22"/>
              </w:rPr>
              <w:t xml:space="preserve"> </w:t>
            </w:r>
            <w:r w:rsidR="00D1204D" w:rsidRPr="00FD6521">
              <w:rPr>
                <w:rFonts w:ascii="Calibri" w:hAnsi="Calibri" w:cs="Arial"/>
                <w:sz w:val="22"/>
              </w:rPr>
              <w:t>2019)</w:t>
            </w:r>
          </w:p>
          <w:p w:rsidR="00AE0517" w:rsidRDefault="004C2699" w:rsidP="005D1164">
            <w:pPr>
              <w:pStyle w:val="Date"/>
              <w:spacing w:line="276" w:lineRule="auto"/>
              <w:rPr>
                <w:rFonts w:ascii="Calibri" w:hAnsi="Calibri" w:cs="Arial"/>
                <w:b/>
                <w:w w:val="95"/>
                <w:sz w:val="22"/>
              </w:rPr>
            </w:pPr>
            <w:r>
              <w:rPr>
                <w:rFonts w:ascii="Calibri" w:hAnsi="Calibri" w:cs="Arial"/>
                <w:b/>
                <w:w w:val="95"/>
                <w:sz w:val="22"/>
              </w:rPr>
              <w:t>Sales</w:t>
            </w:r>
            <w:r w:rsidR="00C65468" w:rsidRPr="00FD6521">
              <w:rPr>
                <w:rFonts w:ascii="Calibri" w:hAnsi="Calibri" w:cs="Arial"/>
                <w:b/>
                <w:w w:val="95"/>
                <w:sz w:val="22"/>
              </w:rPr>
              <w:t xml:space="preserve"> </w:t>
            </w:r>
            <w:r w:rsidR="0034234D" w:rsidRPr="00FD6521">
              <w:rPr>
                <w:rFonts w:ascii="Calibri" w:hAnsi="Calibri" w:cs="Arial"/>
                <w:b/>
                <w:w w:val="95"/>
                <w:sz w:val="22"/>
              </w:rPr>
              <w:t>Executive</w:t>
            </w:r>
            <w:r w:rsidR="00A529E8" w:rsidRPr="00FD6521">
              <w:rPr>
                <w:rFonts w:ascii="Calibri" w:hAnsi="Calibri" w:cs="Arial"/>
                <w:b/>
                <w:w w:val="95"/>
                <w:sz w:val="22"/>
              </w:rPr>
              <w:t xml:space="preserve"> &amp; Business Development</w:t>
            </w:r>
          </w:p>
          <w:p w:rsidR="00870644" w:rsidRPr="00A529E8" w:rsidRDefault="00870644" w:rsidP="00870644">
            <w:pPr>
              <w:jc w:val="both"/>
              <w:rPr>
                <w:rFonts w:ascii="Calibri" w:hAnsi="Calibri" w:cs="Arial"/>
                <w:b/>
                <w:sz w:val="24"/>
                <w:szCs w:val="24"/>
              </w:rPr>
            </w:pPr>
          </w:p>
          <w:p w:rsidR="00870644" w:rsidRPr="009B1FD3" w:rsidRDefault="00870644"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 xml:space="preserve">Established  effective distribution network across UAE  </w:t>
            </w:r>
          </w:p>
          <w:p w:rsidR="00870644" w:rsidRPr="007C7218" w:rsidRDefault="00870644" w:rsidP="0034346E">
            <w:pPr>
              <w:pStyle w:val="ListParagraph"/>
              <w:widowControl/>
              <w:numPr>
                <w:ilvl w:val="0"/>
                <w:numId w:val="13"/>
              </w:numPr>
              <w:autoSpaceDE/>
              <w:autoSpaceDN/>
              <w:spacing w:before="0" w:after="200"/>
              <w:contextualSpacing/>
              <w:rPr>
                <w:rFonts w:ascii="Calibri" w:hAnsi="Calibri"/>
                <w:color w:val="000000" w:themeColor="text1"/>
              </w:rPr>
            </w:pPr>
            <w:r w:rsidRPr="007C7218">
              <w:rPr>
                <w:rFonts w:ascii="Calibri" w:hAnsi="Calibri"/>
                <w:color w:val="000000" w:themeColor="text1"/>
              </w:rPr>
              <w:t>Developed the Key Retail sales network across UAE with the top retail chains.</w:t>
            </w:r>
          </w:p>
          <w:p w:rsidR="00870644" w:rsidRPr="007C7218" w:rsidRDefault="00870644" w:rsidP="0034346E">
            <w:pPr>
              <w:pStyle w:val="ListParagraph"/>
              <w:widowControl/>
              <w:numPr>
                <w:ilvl w:val="0"/>
                <w:numId w:val="13"/>
              </w:numPr>
              <w:autoSpaceDE/>
              <w:autoSpaceDN/>
              <w:spacing w:before="0" w:after="200"/>
              <w:contextualSpacing/>
              <w:rPr>
                <w:rFonts w:ascii="Calibri" w:hAnsi="Calibri"/>
                <w:color w:val="000000" w:themeColor="text1"/>
              </w:rPr>
            </w:pPr>
            <w:r w:rsidRPr="007C7218">
              <w:rPr>
                <w:rFonts w:ascii="Calibri" w:hAnsi="Calibri"/>
                <w:color w:val="000000" w:themeColor="text1"/>
              </w:rPr>
              <w:t>Expanded the Sales operations network in all major cities of UAE</w:t>
            </w:r>
          </w:p>
          <w:p w:rsidR="007C7218" w:rsidRPr="007C7218" w:rsidRDefault="007C7218" w:rsidP="0034346E">
            <w:pPr>
              <w:pStyle w:val="ListParagraph"/>
              <w:widowControl/>
              <w:numPr>
                <w:ilvl w:val="0"/>
                <w:numId w:val="13"/>
              </w:numPr>
              <w:autoSpaceDE/>
              <w:autoSpaceDN/>
              <w:spacing w:before="0" w:after="200"/>
              <w:contextualSpacing/>
              <w:rPr>
                <w:rFonts w:ascii="Calibri" w:hAnsi="Calibri"/>
                <w:color w:val="000000" w:themeColor="text1"/>
              </w:rPr>
            </w:pPr>
            <w:r w:rsidRPr="007C7218">
              <w:rPr>
                <w:rFonts w:ascii="Calibri" w:hAnsi="Calibri"/>
                <w:color w:val="000000" w:themeColor="text1"/>
                <w:shd w:val="clear" w:color="auto" w:fill="FFFFFF"/>
              </w:rPr>
              <w:t>Maintain steady in-store visitation frequency to ensure implementation of brand presence, door volume, visual roll-out and driving turn</w:t>
            </w:r>
          </w:p>
          <w:p w:rsidR="0034234D" w:rsidRPr="007C7218" w:rsidRDefault="00870644" w:rsidP="0034346E">
            <w:pPr>
              <w:pStyle w:val="ListParagraph"/>
              <w:widowControl/>
              <w:numPr>
                <w:ilvl w:val="0"/>
                <w:numId w:val="13"/>
              </w:numPr>
              <w:autoSpaceDE/>
              <w:autoSpaceDN/>
              <w:spacing w:before="0" w:after="200"/>
              <w:contextualSpacing/>
              <w:rPr>
                <w:rFonts w:ascii="Calibri" w:hAnsi="Calibri"/>
                <w:color w:val="000000" w:themeColor="text1"/>
              </w:rPr>
            </w:pPr>
            <w:r w:rsidRPr="007C7218">
              <w:rPr>
                <w:rFonts w:ascii="Calibri" w:hAnsi="Calibri"/>
                <w:color w:val="000000" w:themeColor="text1"/>
              </w:rPr>
              <w:t xml:space="preserve">Used effective tools to improve Brand Imaging in all major sales channels. </w:t>
            </w:r>
          </w:p>
          <w:p w:rsidR="00A529E8" w:rsidRPr="007C7218" w:rsidRDefault="0034234D" w:rsidP="0034346E">
            <w:pPr>
              <w:pStyle w:val="ListParagraph"/>
              <w:widowControl/>
              <w:numPr>
                <w:ilvl w:val="0"/>
                <w:numId w:val="13"/>
              </w:numPr>
              <w:autoSpaceDE/>
              <w:autoSpaceDN/>
              <w:spacing w:before="0" w:after="200"/>
              <w:contextualSpacing/>
              <w:rPr>
                <w:rFonts w:ascii="Calibri" w:hAnsi="Calibri"/>
                <w:color w:val="000000" w:themeColor="text1"/>
              </w:rPr>
            </w:pPr>
            <w:r w:rsidRPr="007C7218">
              <w:rPr>
                <w:rFonts w:ascii="Calibri" w:eastAsia="Times New Roman" w:hAnsi="Calibri"/>
                <w:color w:val="000000" w:themeColor="text1"/>
              </w:rPr>
              <w:t>Representing the company in various exhibitions and trade fairs</w:t>
            </w:r>
          </w:p>
          <w:p w:rsidR="00A529E8" w:rsidRPr="009B1FD3" w:rsidRDefault="00A529E8"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eastAsia="Times New Roman" w:hAnsi="Calibri" w:cs="Times New Roman"/>
                <w:color w:val="000000" w:themeColor="text1"/>
              </w:rPr>
              <w:t>Proper execution of order and dispatch it on time.</w:t>
            </w:r>
          </w:p>
          <w:p w:rsidR="009B1FD3" w:rsidRPr="009B1FD3" w:rsidRDefault="009B1FD3"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shd w:val="clear" w:color="auto" w:fill="FFFFFF"/>
              </w:rPr>
              <w:t>Develop relations between company and client following details to ensure quick response to identified problems</w:t>
            </w:r>
          </w:p>
          <w:p w:rsidR="00870644" w:rsidRDefault="00870644"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Achieved a healthy business growth of 28% over last year and increased profitability by proper utilization of logistics/Storage and handling of the fresh produce.</w:t>
            </w:r>
          </w:p>
          <w:p w:rsidR="00ED4898" w:rsidRPr="009B1FD3" w:rsidRDefault="00ED4898" w:rsidP="00ED4898">
            <w:pPr>
              <w:pStyle w:val="ListParagraph"/>
              <w:widowControl/>
              <w:autoSpaceDE/>
              <w:autoSpaceDN/>
              <w:spacing w:before="0" w:after="200"/>
              <w:ind w:left="720" w:firstLine="0"/>
              <w:contextualSpacing/>
              <w:rPr>
                <w:rFonts w:ascii="Calibri" w:hAnsi="Calibri"/>
                <w:color w:val="000000" w:themeColor="text1"/>
              </w:rPr>
            </w:pPr>
          </w:p>
          <w:p w:rsidR="00231FD1" w:rsidRPr="00294EED" w:rsidRDefault="00231FD1" w:rsidP="005D1164">
            <w:pPr>
              <w:pStyle w:val="Heading4"/>
              <w:spacing w:line="276" w:lineRule="auto"/>
              <w:rPr>
                <w:rFonts w:ascii="Calibri" w:hAnsi="Calibri" w:cs="Arial"/>
                <w:sz w:val="20"/>
                <w:szCs w:val="20"/>
                <w:u w:val="thick"/>
              </w:rPr>
            </w:pPr>
          </w:p>
          <w:p w:rsidR="002018E6" w:rsidRPr="00294EED" w:rsidRDefault="005A5661" w:rsidP="005D1164">
            <w:pPr>
              <w:pStyle w:val="Heading4"/>
              <w:spacing w:line="276" w:lineRule="auto"/>
              <w:rPr>
                <w:rFonts w:ascii="Calibri" w:hAnsi="Calibri" w:cs="Arial"/>
                <w:w w:val="95"/>
                <w:sz w:val="24"/>
                <w:szCs w:val="24"/>
                <w:u w:val="thick"/>
              </w:rPr>
            </w:pPr>
            <w:r w:rsidRPr="00294EED">
              <w:rPr>
                <w:rFonts w:ascii="Calibri" w:hAnsi="Calibri" w:cs="Arial"/>
                <w:sz w:val="24"/>
                <w:szCs w:val="24"/>
                <w:u w:val="thick"/>
              </w:rPr>
              <w:t>GULF CO (</w:t>
            </w:r>
            <w:r w:rsidRPr="00294EED">
              <w:rPr>
                <w:rFonts w:ascii="Calibri" w:hAnsi="Calibri" w:cs="Arial"/>
                <w:w w:val="95"/>
                <w:sz w:val="24"/>
                <w:szCs w:val="24"/>
                <w:u w:val="thick"/>
              </w:rPr>
              <w:t>JUMA</w:t>
            </w:r>
            <w:r w:rsidRPr="00294EED">
              <w:rPr>
                <w:rFonts w:ascii="Calibri" w:hAnsi="Calibri" w:cs="Arial"/>
                <w:spacing w:val="-27"/>
                <w:w w:val="95"/>
                <w:sz w:val="24"/>
                <w:szCs w:val="24"/>
                <w:u w:val="thick"/>
              </w:rPr>
              <w:t xml:space="preserve"> </w:t>
            </w:r>
            <w:r w:rsidRPr="00294EED">
              <w:rPr>
                <w:rFonts w:ascii="Calibri" w:hAnsi="Calibri" w:cs="Arial"/>
                <w:w w:val="95"/>
                <w:sz w:val="24"/>
                <w:szCs w:val="24"/>
                <w:u w:val="thick"/>
              </w:rPr>
              <w:t>AL</w:t>
            </w:r>
            <w:r w:rsidRPr="00294EED">
              <w:rPr>
                <w:rFonts w:ascii="Calibri" w:hAnsi="Calibri" w:cs="Arial"/>
                <w:spacing w:val="-25"/>
                <w:w w:val="95"/>
                <w:sz w:val="24"/>
                <w:szCs w:val="24"/>
                <w:u w:val="thick"/>
              </w:rPr>
              <w:t xml:space="preserve"> </w:t>
            </w:r>
            <w:r w:rsidRPr="00294EED">
              <w:rPr>
                <w:rFonts w:ascii="Calibri" w:hAnsi="Calibri" w:cs="Arial"/>
                <w:w w:val="95"/>
                <w:sz w:val="24"/>
                <w:szCs w:val="24"/>
                <w:u w:val="thick"/>
              </w:rPr>
              <w:t>MAJID</w:t>
            </w:r>
            <w:r w:rsidRPr="00294EED">
              <w:rPr>
                <w:rFonts w:ascii="Calibri" w:hAnsi="Calibri" w:cs="Arial"/>
                <w:spacing w:val="-25"/>
                <w:w w:val="95"/>
                <w:sz w:val="24"/>
                <w:szCs w:val="24"/>
                <w:u w:val="thick"/>
              </w:rPr>
              <w:t xml:space="preserve"> </w:t>
            </w:r>
            <w:r w:rsidR="00294EED" w:rsidRPr="00294EED">
              <w:rPr>
                <w:rFonts w:ascii="Calibri" w:hAnsi="Calibri" w:cs="Arial"/>
                <w:w w:val="95"/>
                <w:sz w:val="24"/>
                <w:szCs w:val="24"/>
                <w:u w:val="thick"/>
              </w:rPr>
              <w:t>GROUP</w:t>
            </w:r>
          </w:p>
          <w:p w:rsidR="00961DE0" w:rsidRPr="00FD6521" w:rsidRDefault="00294EED" w:rsidP="00FD6521">
            <w:pPr>
              <w:pStyle w:val="Heading4"/>
              <w:spacing w:line="276" w:lineRule="auto"/>
              <w:rPr>
                <w:rFonts w:ascii="Calibri" w:hAnsi="Calibri" w:cs="Arial"/>
                <w:sz w:val="22"/>
              </w:rPr>
            </w:pPr>
            <w:r>
              <w:rPr>
                <w:rFonts w:ascii="Calibri" w:hAnsi="Calibri" w:cs="Arial"/>
                <w:w w:val="95"/>
                <w:sz w:val="22"/>
              </w:rPr>
              <w:t>(</w:t>
            </w:r>
            <w:r w:rsidR="002018E6" w:rsidRPr="00FD6521">
              <w:rPr>
                <w:rFonts w:ascii="Calibri" w:hAnsi="Calibri" w:cs="Arial"/>
                <w:w w:val="95"/>
                <w:sz w:val="22"/>
              </w:rPr>
              <w:t>Feb 2012</w:t>
            </w:r>
            <w:r w:rsidR="00B62B98" w:rsidRPr="00FD6521">
              <w:rPr>
                <w:rFonts w:ascii="Calibri" w:hAnsi="Calibri" w:cs="Arial"/>
                <w:sz w:val="22"/>
              </w:rPr>
              <w:t xml:space="preserve"> –</w:t>
            </w:r>
            <w:r w:rsidR="007C227D" w:rsidRPr="00FD6521">
              <w:rPr>
                <w:rFonts w:ascii="Calibri" w:hAnsi="Calibri" w:cs="Arial"/>
                <w:sz w:val="22"/>
              </w:rPr>
              <w:t xml:space="preserve"> </w:t>
            </w:r>
            <w:r w:rsidR="008F3AC8">
              <w:rPr>
                <w:rFonts w:ascii="Calibri" w:hAnsi="Calibri" w:cs="Arial"/>
                <w:sz w:val="22"/>
              </w:rPr>
              <w:t xml:space="preserve">Aug </w:t>
            </w:r>
            <w:r w:rsidR="00DA3CBA">
              <w:rPr>
                <w:rFonts w:ascii="Calibri" w:hAnsi="Calibri" w:cs="Arial"/>
                <w:sz w:val="22"/>
              </w:rPr>
              <w:t>2015</w:t>
            </w:r>
            <w:r w:rsidR="002018E6" w:rsidRPr="00FD6521">
              <w:rPr>
                <w:rFonts w:ascii="Calibri" w:hAnsi="Calibri" w:cs="Arial"/>
                <w:sz w:val="22"/>
              </w:rPr>
              <w:t>)</w:t>
            </w:r>
          </w:p>
          <w:p w:rsidR="005A5661" w:rsidRDefault="00C7191F" w:rsidP="005D1164">
            <w:pPr>
              <w:pStyle w:val="Heading4"/>
              <w:spacing w:line="276" w:lineRule="auto"/>
              <w:rPr>
                <w:rFonts w:ascii="Calibri" w:hAnsi="Calibri"/>
              </w:rPr>
            </w:pPr>
            <w:r w:rsidRPr="00FD6521">
              <w:rPr>
                <w:rFonts w:ascii="Calibri" w:hAnsi="Calibri" w:cs="Arial"/>
                <w:w w:val="95"/>
                <w:sz w:val="22"/>
              </w:rPr>
              <w:t xml:space="preserve">Key Account </w:t>
            </w:r>
            <w:r w:rsidR="005A5661" w:rsidRPr="00FD6521">
              <w:rPr>
                <w:rFonts w:ascii="Calibri" w:hAnsi="Calibri" w:cs="Arial"/>
                <w:w w:val="95"/>
                <w:sz w:val="22"/>
              </w:rPr>
              <w:t>Sales</w:t>
            </w:r>
            <w:r w:rsidR="005A5661" w:rsidRPr="00FD6521">
              <w:rPr>
                <w:rFonts w:ascii="Calibri" w:hAnsi="Calibri" w:cs="Arial"/>
                <w:spacing w:val="-28"/>
                <w:w w:val="95"/>
                <w:sz w:val="22"/>
              </w:rPr>
              <w:t xml:space="preserve"> </w:t>
            </w:r>
            <w:r w:rsidR="005A5661" w:rsidRPr="00FD6521">
              <w:rPr>
                <w:rFonts w:ascii="Calibri" w:hAnsi="Calibri" w:cs="Arial"/>
                <w:w w:val="95"/>
                <w:sz w:val="22"/>
              </w:rPr>
              <w:t>&amp;</w:t>
            </w:r>
            <w:r w:rsidR="005A5661" w:rsidRPr="00FD6521">
              <w:rPr>
                <w:rFonts w:ascii="Calibri" w:hAnsi="Calibri" w:cs="Arial"/>
                <w:spacing w:val="-25"/>
                <w:w w:val="95"/>
                <w:sz w:val="22"/>
              </w:rPr>
              <w:t xml:space="preserve"> </w:t>
            </w:r>
            <w:r w:rsidR="005A5661" w:rsidRPr="00FD6521">
              <w:rPr>
                <w:rFonts w:ascii="Calibri" w:hAnsi="Calibri" w:cs="Arial"/>
                <w:w w:val="95"/>
                <w:sz w:val="22"/>
              </w:rPr>
              <w:t>Merchandising</w:t>
            </w:r>
            <w:r w:rsidR="005A5661" w:rsidRPr="00FD6521">
              <w:rPr>
                <w:rFonts w:ascii="Calibri" w:hAnsi="Calibri" w:cs="Arial"/>
                <w:spacing w:val="-26"/>
                <w:w w:val="95"/>
                <w:sz w:val="22"/>
              </w:rPr>
              <w:t xml:space="preserve"> </w:t>
            </w:r>
            <w:r w:rsidR="00BF4101" w:rsidRPr="006D4E86">
              <w:rPr>
                <w:rFonts w:ascii="Calibri" w:hAnsi="Calibri" w:cs="Arial"/>
                <w:spacing w:val="-26"/>
                <w:w w:val="95"/>
                <w:sz w:val="20"/>
                <w:szCs w:val="20"/>
              </w:rPr>
              <w:t>(</w:t>
            </w:r>
          </w:p>
          <w:p w:rsidR="00D57C09" w:rsidRPr="00D57C09" w:rsidRDefault="00D57C09" w:rsidP="00D57C09"/>
          <w:p w:rsidR="00870644" w:rsidRPr="009B1FD3" w:rsidRDefault="00870644" w:rsidP="0034346E">
            <w:pPr>
              <w:pStyle w:val="ListParagraph"/>
              <w:numPr>
                <w:ilvl w:val="0"/>
                <w:numId w:val="20"/>
              </w:numPr>
              <w:spacing w:after="200"/>
              <w:contextualSpacing/>
              <w:rPr>
                <w:rFonts w:ascii="Calibri" w:hAnsi="Calibri"/>
                <w:color w:val="000000" w:themeColor="text1"/>
              </w:rPr>
            </w:pPr>
            <w:r w:rsidRPr="009B1FD3">
              <w:rPr>
                <w:rFonts w:ascii="Calibri" w:hAnsi="Calibri"/>
                <w:color w:val="000000" w:themeColor="text1"/>
              </w:rPr>
              <w:t xml:space="preserve">Making new business and proactive merchandising as per the planogram </w:t>
            </w:r>
          </w:p>
          <w:p w:rsidR="00A63757" w:rsidRPr="009B1FD3" w:rsidRDefault="00A63757" w:rsidP="0034346E">
            <w:pPr>
              <w:pStyle w:val="ListParagraph"/>
              <w:numPr>
                <w:ilvl w:val="0"/>
                <w:numId w:val="20"/>
              </w:numPr>
              <w:shd w:val="clear" w:color="auto" w:fill="FFFFFF"/>
              <w:rPr>
                <w:rFonts w:ascii="Calibri" w:eastAsia="Times New Roman" w:hAnsi="Calibri"/>
                <w:color w:val="000000" w:themeColor="text1"/>
              </w:rPr>
            </w:pPr>
            <w:r w:rsidRPr="009B1FD3">
              <w:rPr>
                <w:rFonts w:ascii="Calibri" w:eastAsia="Times New Roman" w:hAnsi="Calibri"/>
                <w:color w:val="000000" w:themeColor="text1"/>
              </w:rPr>
              <w:t>Launching and distributing several products</w:t>
            </w:r>
          </w:p>
          <w:p w:rsidR="00870644" w:rsidRPr="009B1FD3" w:rsidRDefault="00870644" w:rsidP="0034346E">
            <w:pPr>
              <w:pStyle w:val="ListParagraph"/>
              <w:numPr>
                <w:ilvl w:val="0"/>
                <w:numId w:val="20"/>
              </w:numPr>
              <w:shd w:val="clear" w:color="auto" w:fill="FFFFFF"/>
              <w:rPr>
                <w:rFonts w:ascii="Calibri" w:eastAsia="Times New Roman" w:hAnsi="Calibri"/>
                <w:color w:val="000000" w:themeColor="text1"/>
              </w:rPr>
            </w:pPr>
            <w:r w:rsidRPr="009B1FD3">
              <w:rPr>
                <w:rFonts w:ascii="Calibri" w:hAnsi="Calibri"/>
                <w:color w:val="000000" w:themeColor="text1"/>
              </w:rPr>
              <w:t>Updates on stock details and first in first out system</w:t>
            </w:r>
          </w:p>
          <w:p w:rsidR="000A3054" w:rsidRPr="009B1FD3" w:rsidRDefault="00870644" w:rsidP="0034346E">
            <w:pPr>
              <w:pStyle w:val="ListParagraph"/>
              <w:numPr>
                <w:ilvl w:val="0"/>
                <w:numId w:val="20"/>
              </w:numPr>
              <w:spacing w:after="200"/>
              <w:contextualSpacing/>
              <w:rPr>
                <w:rFonts w:ascii="Calibri" w:hAnsi="Calibri"/>
                <w:color w:val="000000" w:themeColor="text1"/>
              </w:rPr>
            </w:pPr>
            <w:r w:rsidRPr="009B1FD3">
              <w:rPr>
                <w:rFonts w:ascii="Calibri" w:hAnsi="Calibri"/>
                <w:color w:val="000000" w:themeColor="text1"/>
              </w:rPr>
              <w:t xml:space="preserve">Updating daily based sales report and market remarks </w:t>
            </w:r>
          </w:p>
          <w:p w:rsidR="000A3054" w:rsidRPr="009B1FD3" w:rsidRDefault="000A3054" w:rsidP="0034346E">
            <w:pPr>
              <w:pStyle w:val="ListParagraph"/>
              <w:numPr>
                <w:ilvl w:val="0"/>
                <w:numId w:val="20"/>
              </w:numPr>
              <w:spacing w:after="200"/>
              <w:contextualSpacing/>
              <w:rPr>
                <w:rFonts w:ascii="Calibri" w:hAnsi="Calibri"/>
                <w:color w:val="000000" w:themeColor="text1"/>
              </w:rPr>
            </w:pPr>
            <w:r w:rsidRPr="009B1FD3">
              <w:rPr>
                <w:rFonts w:ascii="Calibri" w:eastAsia="Times New Roman" w:hAnsi="Calibri"/>
                <w:color w:val="000000" w:themeColor="text1"/>
              </w:rPr>
              <w:t>Kept comprehensive records of store inventory.</w:t>
            </w:r>
          </w:p>
          <w:p w:rsidR="00870644" w:rsidRPr="009B1FD3" w:rsidRDefault="000A3054" w:rsidP="0034346E">
            <w:pPr>
              <w:pStyle w:val="ListParagraph"/>
              <w:numPr>
                <w:ilvl w:val="0"/>
                <w:numId w:val="20"/>
              </w:numPr>
              <w:spacing w:after="200"/>
              <w:contextualSpacing/>
              <w:rPr>
                <w:rFonts w:ascii="Calibri" w:hAnsi="Calibri" w:cstheme="minorBidi"/>
                <w:color w:val="000000" w:themeColor="text1"/>
                <w:sz w:val="18"/>
                <w:lang w:eastAsia="ja-JP"/>
              </w:rPr>
            </w:pPr>
            <w:r w:rsidRPr="009B1FD3">
              <w:rPr>
                <w:rFonts w:ascii="Calibri" w:eastAsia="Times New Roman" w:hAnsi="Calibri"/>
                <w:color w:val="000000" w:themeColor="text1"/>
              </w:rPr>
              <w:t>Utilized inventory reports to help increase sales and volume for each account</w:t>
            </w:r>
            <w:r w:rsidR="008F5B08" w:rsidRPr="009B1FD3">
              <w:rPr>
                <w:rFonts w:ascii="Calibri" w:hAnsi="Calibri"/>
                <w:color w:val="000000" w:themeColor="text1"/>
              </w:rPr>
              <w:t xml:space="preserve">, </w:t>
            </w:r>
            <w:r w:rsidR="00870644" w:rsidRPr="009B1FD3">
              <w:rPr>
                <w:rFonts w:ascii="Calibri" w:hAnsi="Calibri"/>
                <w:color w:val="000000" w:themeColor="text1"/>
              </w:rPr>
              <w:t>brands WRIGLEY’S, TANG</w:t>
            </w:r>
            <w:r w:rsidR="00EA6045" w:rsidRPr="009B1FD3">
              <w:rPr>
                <w:rFonts w:ascii="Calibri" w:hAnsi="Calibri"/>
                <w:color w:val="000000" w:themeColor="text1"/>
              </w:rPr>
              <w:t xml:space="preserve"> </w:t>
            </w:r>
            <w:r w:rsidR="00870644" w:rsidRPr="009B1FD3">
              <w:rPr>
                <w:rFonts w:ascii="Calibri" w:hAnsi="Calibri"/>
                <w:color w:val="000000" w:themeColor="text1"/>
              </w:rPr>
              <w:t xml:space="preserve"> </w:t>
            </w:r>
          </w:p>
          <w:p w:rsidR="005A5661" w:rsidRPr="00A529E8" w:rsidRDefault="005A5661" w:rsidP="005D1164">
            <w:pPr>
              <w:spacing w:line="276" w:lineRule="auto"/>
              <w:rPr>
                <w:rFonts w:ascii="Calibri" w:hAnsi="Calibri" w:cs="Arial"/>
                <w:u w:val="single"/>
              </w:rPr>
            </w:pPr>
          </w:p>
          <w:p w:rsidR="00231FD1" w:rsidRPr="00A529E8" w:rsidRDefault="00231FD1" w:rsidP="005D1164">
            <w:pPr>
              <w:pStyle w:val="Date"/>
              <w:spacing w:line="276" w:lineRule="auto"/>
              <w:rPr>
                <w:rFonts w:ascii="Calibri" w:hAnsi="Calibri" w:cs="Arial"/>
                <w:b/>
                <w:w w:val="95"/>
                <w:sz w:val="22"/>
                <w:u w:val="single"/>
              </w:rPr>
            </w:pPr>
          </w:p>
          <w:p w:rsidR="00961DE0" w:rsidRDefault="00961DE0" w:rsidP="00961DE0">
            <w:pPr>
              <w:rPr>
                <w:rFonts w:ascii="Calibri" w:hAnsi="Calibri" w:cs="Arial"/>
              </w:rPr>
            </w:pPr>
          </w:p>
          <w:p w:rsidR="006A6DCF" w:rsidRPr="00A529E8" w:rsidRDefault="006A6DCF" w:rsidP="00961DE0">
            <w:pPr>
              <w:rPr>
                <w:rFonts w:ascii="Calibri" w:hAnsi="Calibri" w:cs="Arial"/>
              </w:rPr>
            </w:pPr>
          </w:p>
          <w:p w:rsidR="007C7218" w:rsidRDefault="007C7218" w:rsidP="005D1164">
            <w:pPr>
              <w:pStyle w:val="Date"/>
              <w:spacing w:line="276" w:lineRule="auto"/>
              <w:rPr>
                <w:rFonts w:ascii="Calibri" w:hAnsi="Calibri" w:cs="Arial"/>
                <w:b/>
                <w:w w:val="95"/>
                <w:sz w:val="24"/>
                <w:szCs w:val="24"/>
                <w:u w:val="single"/>
              </w:rPr>
            </w:pPr>
          </w:p>
          <w:p w:rsidR="00405FAB" w:rsidRPr="0034346E" w:rsidRDefault="00405FAB" w:rsidP="0034346E"/>
          <w:p w:rsidR="005A5661" w:rsidRPr="00294EED" w:rsidRDefault="005A5661" w:rsidP="005D1164">
            <w:pPr>
              <w:pStyle w:val="Date"/>
              <w:spacing w:line="276" w:lineRule="auto"/>
              <w:rPr>
                <w:rFonts w:ascii="Calibri" w:hAnsi="Calibri" w:cs="Arial"/>
                <w:b/>
                <w:w w:val="95"/>
                <w:sz w:val="24"/>
                <w:szCs w:val="24"/>
                <w:u w:val="thick"/>
              </w:rPr>
            </w:pPr>
            <w:r w:rsidRPr="00294EED">
              <w:rPr>
                <w:rFonts w:ascii="Calibri" w:hAnsi="Calibri" w:cs="Arial"/>
                <w:b/>
                <w:w w:val="95"/>
                <w:sz w:val="24"/>
                <w:szCs w:val="24"/>
                <w:u w:val="thick"/>
              </w:rPr>
              <w:t>AL</w:t>
            </w:r>
            <w:r w:rsidRPr="00294EED">
              <w:rPr>
                <w:rFonts w:ascii="Calibri" w:hAnsi="Calibri" w:cs="Arial"/>
                <w:b/>
                <w:spacing w:val="-33"/>
                <w:w w:val="95"/>
                <w:sz w:val="24"/>
                <w:szCs w:val="24"/>
                <w:u w:val="thick"/>
              </w:rPr>
              <w:t xml:space="preserve"> </w:t>
            </w:r>
            <w:r w:rsidRPr="00294EED">
              <w:rPr>
                <w:rFonts w:ascii="Calibri" w:hAnsi="Calibri" w:cs="Arial"/>
                <w:b/>
                <w:w w:val="95"/>
                <w:sz w:val="24"/>
                <w:szCs w:val="24"/>
                <w:u w:val="thick"/>
              </w:rPr>
              <w:t>TAYER</w:t>
            </w:r>
            <w:r w:rsidRPr="00294EED">
              <w:rPr>
                <w:rFonts w:ascii="Calibri" w:hAnsi="Calibri" w:cs="Arial"/>
                <w:b/>
                <w:spacing w:val="-32"/>
                <w:w w:val="95"/>
                <w:sz w:val="24"/>
                <w:szCs w:val="24"/>
                <w:u w:val="thick"/>
              </w:rPr>
              <w:t xml:space="preserve"> </w:t>
            </w:r>
            <w:r w:rsidRPr="00294EED">
              <w:rPr>
                <w:rFonts w:ascii="Calibri" w:hAnsi="Calibri" w:cs="Arial"/>
                <w:b/>
                <w:w w:val="95"/>
                <w:sz w:val="24"/>
                <w:szCs w:val="24"/>
                <w:u w:val="thick"/>
              </w:rPr>
              <w:t xml:space="preserve">GROUP </w:t>
            </w:r>
          </w:p>
          <w:p w:rsidR="005A5661" w:rsidRPr="00FD6521" w:rsidRDefault="005A5661" w:rsidP="005D1164">
            <w:pPr>
              <w:pStyle w:val="Date"/>
              <w:spacing w:line="276" w:lineRule="auto"/>
              <w:rPr>
                <w:rFonts w:ascii="Calibri" w:hAnsi="Calibri" w:cs="Arial"/>
                <w:sz w:val="22"/>
              </w:rPr>
            </w:pPr>
            <w:r w:rsidRPr="00FD6521">
              <w:rPr>
                <w:rFonts w:ascii="Calibri" w:hAnsi="Calibri" w:cs="Arial"/>
                <w:b/>
                <w:sz w:val="22"/>
              </w:rPr>
              <w:t>(Dec 2008 – Jan</w:t>
            </w:r>
            <w:r w:rsidRPr="00FD6521">
              <w:rPr>
                <w:rFonts w:ascii="Calibri" w:hAnsi="Calibri" w:cs="Arial"/>
                <w:b/>
                <w:spacing w:val="19"/>
                <w:sz w:val="22"/>
              </w:rPr>
              <w:t xml:space="preserve"> </w:t>
            </w:r>
            <w:r w:rsidRPr="00FD6521">
              <w:rPr>
                <w:rFonts w:ascii="Calibri" w:hAnsi="Calibri" w:cs="Arial"/>
                <w:b/>
                <w:sz w:val="22"/>
              </w:rPr>
              <w:t>2012)</w:t>
            </w:r>
          </w:p>
          <w:p w:rsidR="003A74A4" w:rsidRPr="00FD6521" w:rsidRDefault="005A5661" w:rsidP="005D1164">
            <w:pPr>
              <w:pStyle w:val="Date"/>
              <w:spacing w:line="276" w:lineRule="auto"/>
              <w:rPr>
                <w:rFonts w:ascii="Calibri" w:hAnsi="Calibri" w:cs="Arial"/>
                <w:b/>
                <w:w w:val="95"/>
                <w:sz w:val="22"/>
              </w:rPr>
            </w:pPr>
            <w:r w:rsidRPr="00FD6521">
              <w:rPr>
                <w:rFonts w:ascii="Calibri" w:hAnsi="Calibri" w:cs="Arial"/>
                <w:b/>
                <w:w w:val="95"/>
                <w:sz w:val="22"/>
              </w:rPr>
              <w:t>Logistic</w:t>
            </w:r>
            <w:r w:rsidRPr="00FD6521">
              <w:rPr>
                <w:rFonts w:ascii="Calibri" w:hAnsi="Calibri" w:cs="Arial"/>
                <w:b/>
                <w:spacing w:val="-35"/>
                <w:w w:val="95"/>
                <w:sz w:val="22"/>
              </w:rPr>
              <w:t xml:space="preserve"> </w:t>
            </w:r>
            <w:r w:rsidR="00EA6045">
              <w:rPr>
                <w:rFonts w:ascii="Calibri" w:hAnsi="Calibri" w:cs="Arial"/>
                <w:b/>
                <w:w w:val="95"/>
                <w:sz w:val="22"/>
              </w:rPr>
              <w:t xml:space="preserve"> Assistant </w:t>
            </w:r>
          </w:p>
          <w:p w:rsidR="009B1FD3" w:rsidRDefault="009B1FD3" w:rsidP="009B1FD3">
            <w:pPr>
              <w:spacing w:after="200"/>
              <w:contextualSpacing/>
              <w:jc w:val="both"/>
              <w:rPr>
                <w:rFonts w:ascii="Calibri" w:hAnsi="Calibri" w:cs="Arial"/>
                <w:b/>
              </w:rPr>
            </w:pPr>
          </w:p>
          <w:p w:rsidR="00870644" w:rsidRPr="009B1FD3" w:rsidRDefault="00870644" w:rsidP="0034346E">
            <w:pPr>
              <w:pStyle w:val="ListParagraph"/>
              <w:numPr>
                <w:ilvl w:val="0"/>
                <w:numId w:val="22"/>
              </w:numPr>
              <w:spacing w:after="200"/>
              <w:contextualSpacing/>
              <w:rPr>
                <w:rFonts w:ascii="Calibri" w:hAnsi="Calibri"/>
              </w:rPr>
            </w:pPr>
            <w:r w:rsidRPr="009B1FD3">
              <w:rPr>
                <w:rFonts w:ascii="Calibri" w:hAnsi="Calibri"/>
              </w:rPr>
              <w:t>Ensure distribution of 100% achieved on monthly basis target</w:t>
            </w:r>
          </w:p>
          <w:p w:rsidR="00870644" w:rsidRPr="00A529E8" w:rsidRDefault="00870644" w:rsidP="0034346E">
            <w:pPr>
              <w:pStyle w:val="ListParagraph"/>
              <w:widowControl/>
              <w:numPr>
                <w:ilvl w:val="0"/>
                <w:numId w:val="13"/>
              </w:numPr>
              <w:autoSpaceDE/>
              <w:autoSpaceDN/>
              <w:spacing w:before="0" w:after="200"/>
              <w:contextualSpacing/>
              <w:rPr>
                <w:rFonts w:ascii="Calibri" w:hAnsi="Calibri"/>
              </w:rPr>
            </w:pPr>
            <w:r w:rsidRPr="00A529E8">
              <w:rPr>
                <w:rFonts w:ascii="Calibri" w:hAnsi="Calibri"/>
              </w:rPr>
              <w:t>Responsible for tracking &amp; monitoring the stock at the retail stores and products rotation</w:t>
            </w:r>
          </w:p>
          <w:p w:rsidR="00870644" w:rsidRPr="00A529E8" w:rsidRDefault="00870644" w:rsidP="0034346E">
            <w:pPr>
              <w:pStyle w:val="ListParagraph"/>
              <w:widowControl/>
              <w:numPr>
                <w:ilvl w:val="0"/>
                <w:numId w:val="13"/>
              </w:numPr>
              <w:autoSpaceDE/>
              <w:autoSpaceDN/>
              <w:spacing w:before="0" w:after="200"/>
              <w:contextualSpacing/>
              <w:rPr>
                <w:rFonts w:ascii="Calibri" w:hAnsi="Calibri"/>
              </w:rPr>
            </w:pPr>
            <w:r w:rsidRPr="00A529E8">
              <w:rPr>
                <w:rFonts w:ascii="Calibri" w:hAnsi="Calibri"/>
              </w:rPr>
              <w:t>Plan &amp; conceptualize strategies to achieve business goals of the branch aimed towards the growth in business volumes as well as profitability, ensuring the usage of modernized tools of development, expansion and diversification as per the need and resources available</w:t>
            </w:r>
          </w:p>
          <w:p w:rsidR="003A74A4" w:rsidRPr="00A529E8" w:rsidRDefault="00870644" w:rsidP="0034346E">
            <w:pPr>
              <w:pStyle w:val="ListParagraph"/>
              <w:widowControl/>
              <w:numPr>
                <w:ilvl w:val="0"/>
                <w:numId w:val="13"/>
              </w:numPr>
              <w:autoSpaceDE/>
              <w:autoSpaceDN/>
              <w:spacing w:before="0" w:after="200"/>
              <w:contextualSpacing/>
              <w:rPr>
                <w:rFonts w:ascii="Calibri" w:hAnsi="Calibri"/>
              </w:rPr>
            </w:pPr>
            <w:r w:rsidRPr="00A529E8">
              <w:rPr>
                <w:rFonts w:ascii="Calibri" w:hAnsi="Calibri"/>
              </w:rPr>
              <w:t>Handing luxury brand ARMANI, GUCCI, YSL &amp;HARVEY NICHOLS</w:t>
            </w:r>
          </w:p>
          <w:p w:rsidR="00C91CA8" w:rsidRDefault="00C91CA8" w:rsidP="00C91CA8">
            <w:pPr>
              <w:jc w:val="both"/>
              <w:rPr>
                <w:rFonts w:asciiTheme="majorHAnsi" w:hAnsiTheme="majorHAnsi" w:cs="Arial"/>
                <w:b/>
              </w:rPr>
            </w:pPr>
          </w:p>
          <w:p w:rsidR="00C91CA8" w:rsidRPr="00294EED" w:rsidRDefault="00C91CA8" w:rsidP="00C91CA8">
            <w:pPr>
              <w:jc w:val="both"/>
              <w:rPr>
                <w:rFonts w:ascii="Calibri" w:hAnsi="Calibri" w:cs="Arial"/>
                <w:b/>
                <w:sz w:val="22"/>
                <w:u w:val="thick"/>
              </w:rPr>
            </w:pPr>
            <w:r w:rsidRPr="00294EED">
              <w:rPr>
                <w:rFonts w:ascii="Calibri" w:hAnsi="Calibri" w:cs="Arial"/>
                <w:b/>
                <w:sz w:val="22"/>
                <w:u w:val="thick"/>
              </w:rPr>
              <w:t xml:space="preserve">HDFC BANK INDIA </w:t>
            </w:r>
          </w:p>
          <w:p w:rsidR="00C91CA8" w:rsidRPr="00C91CA8" w:rsidRDefault="00285590" w:rsidP="00C91CA8">
            <w:pPr>
              <w:jc w:val="both"/>
              <w:rPr>
                <w:rFonts w:ascii="Calibri" w:hAnsi="Calibri" w:cs="Arial"/>
                <w:b/>
                <w:sz w:val="22"/>
              </w:rPr>
            </w:pPr>
            <w:r>
              <w:rPr>
                <w:rFonts w:ascii="Calibri" w:hAnsi="Calibri" w:cs="Arial"/>
                <w:b/>
                <w:sz w:val="22"/>
              </w:rPr>
              <w:t>Jan</w:t>
            </w:r>
            <w:r w:rsidR="00C91CA8" w:rsidRPr="00C91CA8">
              <w:rPr>
                <w:rFonts w:ascii="Calibri" w:hAnsi="Calibri" w:cs="Arial"/>
                <w:b/>
                <w:sz w:val="22"/>
              </w:rPr>
              <w:t xml:space="preserve"> </w:t>
            </w:r>
            <w:r>
              <w:rPr>
                <w:rFonts w:ascii="Calibri" w:hAnsi="Calibri" w:cs="Arial"/>
                <w:b/>
                <w:sz w:val="22"/>
              </w:rPr>
              <w:t>2007 – 2008</w:t>
            </w:r>
            <w:r w:rsidR="00460BB5">
              <w:rPr>
                <w:rFonts w:ascii="Calibri" w:hAnsi="Calibri" w:cs="Arial"/>
                <w:b/>
                <w:sz w:val="22"/>
              </w:rPr>
              <w:t xml:space="preserve"> </w:t>
            </w:r>
            <w:r w:rsidR="00C91CA8" w:rsidRPr="00C91CA8">
              <w:rPr>
                <w:rFonts w:ascii="Calibri" w:hAnsi="Calibri" w:cs="Arial"/>
                <w:b/>
                <w:sz w:val="22"/>
              </w:rPr>
              <w:t>Nov</w:t>
            </w:r>
          </w:p>
          <w:p w:rsidR="00C91CA8" w:rsidRPr="00C91CA8" w:rsidRDefault="00C91CA8" w:rsidP="00C91CA8">
            <w:pPr>
              <w:jc w:val="both"/>
              <w:rPr>
                <w:rFonts w:ascii="Calibri" w:hAnsi="Calibri" w:cs="Arial"/>
                <w:b/>
                <w:sz w:val="22"/>
              </w:rPr>
            </w:pPr>
            <w:r w:rsidRPr="00C91CA8">
              <w:rPr>
                <w:rFonts w:ascii="Calibri" w:hAnsi="Calibri" w:cs="Arial"/>
                <w:b/>
                <w:sz w:val="22"/>
              </w:rPr>
              <w:t xml:space="preserve">Business Development Executive </w:t>
            </w:r>
          </w:p>
          <w:p w:rsidR="00C91CA8" w:rsidRPr="00C91CA8" w:rsidRDefault="00C91CA8" w:rsidP="009B1FD3">
            <w:pPr>
              <w:jc w:val="both"/>
              <w:rPr>
                <w:rFonts w:ascii="Calibri" w:hAnsi="Calibri" w:cs="Arial"/>
                <w:b/>
                <w:sz w:val="24"/>
                <w:szCs w:val="24"/>
              </w:rPr>
            </w:pPr>
          </w:p>
          <w:p w:rsidR="00C91CA8" w:rsidRPr="009B1FD3" w:rsidRDefault="00C91CA8"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Conducted sales promotional activities, developing sales from corporate sector and achieve 15% growth within a very short span of 6 month</w:t>
            </w:r>
          </w:p>
          <w:p w:rsidR="00C91CA8" w:rsidRPr="009B1FD3" w:rsidRDefault="00C91CA8"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Introduced various schemes offered by company to the target customers</w:t>
            </w:r>
          </w:p>
          <w:p w:rsidR="00C91CA8" w:rsidRPr="009B1FD3" w:rsidRDefault="00C91CA8"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Filtered cases according to credit norms before it reaches credit department</w:t>
            </w:r>
          </w:p>
          <w:p w:rsidR="00906CB5" w:rsidRPr="009B1FD3" w:rsidRDefault="00C91CA8" w:rsidP="0034346E">
            <w:pPr>
              <w:pStyle w:val="ListParagraph"/>
              <w:widowControl/>
              <w:numPr>
                <w:ilvl w:val="0"/>
                <w:numId w:val="13"/>
              </w:numPr>
              <w:autoSpaceDE/>
              <w:autoSpaceDN/>
              <w:spacing w:before="0" w:after="200"/>
              <w:contextualSpacing/>
              <w:rPr>
                <w:rFonts w:ascii="Calibri" w:hAnsi="Calibri"/>
                <w:color w:val="000000" w:themeColor="text1"/>
              </w:rPr>
            </w:pPr>
            <w:r w:rsidRPr="009B1FD3">
              <w:rPr>
                <w:rFonts w:ascii="Calibri" w:hAnsi="Calibri"/>
                <w:color w:val="000000" w:themeColor="text1"/>
              </w:rPr>
              <w:t xml:space="preserve">Conducted completion analysis, channel performance analysis and routing MIS. </w:t>
            </w:r>
          </w:p>
          <w:p w:rsidR="00C75A2D" w:rsidRPr="00C91CA8" w:rsidRDefault="002018E6" w:rsidP="00C91CA8">
            <w:pPr>
              <w:pStyle w:val="Heading2"/>
              <w:tabs>
                <w:tab w:val="left" w:pos="1140"/>
              </w:tabs>
              <w:spacing w:line="276" w:lineRule="auto"/>
              <w:rPr>
                <w:rFonts w:ascii="Calibri" w:hAnsi="Calibri" w:cs="Arial"/>
                <w:sz w:val="24"/>
                <w:szCs w:val="24"/>
              </w:rPr>
            </w:pPr>
            <w:r w:rsidRPr="00FD6521">
              <w:rPr>
                <w:rFonts w:ascii="Calibri" w:hAnsi="Calibri" w:cs="Arial"/>
                <w:sz w:val="24"/>
                <w:szCs w:val="24"/>
              </w:rPr>
              <w:t>SKILS</w:t>
            </w:r>
            <w:r w:rsidR="00231FD1" w:rsidRPr="00FD6521">
              <w:rPr>
                <w:rFonts w:ascii="Calibri" w:hAnsi="Calibri" w:cs="Arial"/>
                <w:sz w:val="24"/>
                <w:szCs w:val="24"/>
              </w:rPr>
              <w:tab/>
            </w:r>
          </w:p>
          <w:p w:rsidR="00231FD1" w:rsidRPr="009B1FD3" w:rsidRDefault="00231FD1" w:rsidP="000A3054">
            <w:pPr>
              <w:pStyle w:val="ListParagraph"/>
              <w:numPr>
                <w:ilvl w:val="0"/>
                <w:numId w:val="13"/>
              </w:numPr>
              <w:tabs>
                <w:tab w:val="left" w:pos="939"/>
                <w:tab w:val="left" w:pos="941"/>
              </w:tabs>
              <w:spacing w:before="114" w:line="276" w:lineRule="auto"/>
              <w:ind w:right="233"/>
              <w:rPr>
                <w:rFonts w:ascii="Calibri" w:hAnsi="Calibri"/>
                <w:color w:val="000000" w:themeColor="text1"/>
              </w:rPr>
            </w:pPr>
            <w:r w:rsidRPr="009B1FD3">
              <w:rPr>
                <w:rFonts w:ascii="Calibri" w:hAnsi="Calibri"/>
                <w:color w:val="000000" w:themeColor="text1"/>
                <w:w w:val="95"/>
              </w:rPr>
              <w:t>Driving</w:t>
            </w:r>
            <w:r w:rsidRPr="009B1FD3">
              <w:rPr>
                <w:rFonts w:ascii="Calibri" w:hAnsi="Calibri"/>
                <w:color w:val="000000" w:themeColor="text1"/>
                <w:spacing w:val="-24"/>
                <w:w w:val="95"/>
              </w:rPr>
              <w:t xml:space="preserve"> </w:t>
            </w:r>
            <w:r w:rsidRPr="009B1FD3">
              <w:rPr>
                <w:rFonts w:ascii="Calibri" w:hAnsi="Calibri"/>
                <w:color w:val="000000" w:themeColor="text1"/>
                <w:w w:val="95"/>
              </w:rPr>
              <w:t>business</w:t>
            </w:r>
            <w:r w:rsidRPr="009B1FD3">
              <w:rPr>
                <w:rFonts w:ascii="Calibri" w:hAnsi="Calibri"/>
                <w:color w:val="000000" w:themeColor="text1"/>
                <w:spacing w:val="-22"/>
                <w:w w:val="95"/>
              </w:rPr>
              <w:t xml:space="preserve"> </w:t>
            </w:r>
            <w:r w:rsidRPr="009B1FD3">
              <w:rPr>
                <w:rFonts w:ascii="Calibri" w:hAnsi="Calibri"/>
                <w:color w:val="000000" w:themeColor="text1"/>
                <w:w w:val="95"/>
              </w:rPr>
              <w:t>growth</w:t>
            </w:r>
            <w:r w:rsidRPr="009B1FD3">
              <w:rPr>
                <w:rFonts w:ascii="Calibri" w:hAnsi="Calibri"/>
                <w:color w:val="000000" w:themeColor="text1"/>
                <w:spacing w:val="-24"/>
                <w:w w:val="95"/>
              </w:rPr>
              <w:t xml:space="preserve"> </w:t>
            </w:r>
            <w:r w:rsidRPr="009B1FD3">
              <w:rPr>
                <w:rFonts w:ascii="Calibri" w:hAnsi="Calibri"/>
                <w:color w:val="000000" w:themeColor="text1"/>
                <w:w w:val="95"/>
              </w:rPr>
              <w:t>through</w:t>
            </w:r>
            <w:r w:rsidRPr="009B1FD3">
              <w:rPr>
                <w:rFonts w:ascii="Calibri" w:hAnsi="Calibri"/>
                <w:color w:val="000000" w:themeColor="text1"/>
                <w:spacing w:val="-23"/>
                <w:w w:val="95"/>
              </w:rPr>
              <w:t xml:space="preserve"> </w:t>
            </w:r>
            <w:r w:rsidRPr="009B1FD3">
              <w:rPr>
                <w:rFonts w:ascii="Calibri" w:hAnsi="Calibri"/>
                <w:color w:val="000000" w:themeColor="text1"/>
                <w:w w:val="95"/>
              </w:rPr>
              <w:t>identification</w:t>
            </w:r>
            <w:r w:rsidRPr="009B1FD3">
              <w:rPr>
                <w:rFonts w:ascii="Calibri" w:hAnsi="Calibri"/>
                <w:color w:val="000000" w:themeColor="text1"/>
                <w:spacing w:val="-23"/>
                <w:w w:val="95"/>
              </w:rPr>
              <w:t xml:space="preserve"> </w:t>
            </w:r>
            <w:r w:rsidRPr="009B1FD3">
              <w:rPr>
                <w:rFonts w:ascii="Calibri" w:hAnsi="Calibri"/>
                <w:color w:val="000000" w:themeColor="text1"/>
                <w:w w:val="95"/>
              </w:rPr>
              <w:t>of</w:t>
            </w:r>
            <w:r w:rsidRPr="009B1FD3">
              <w:rPr>
                <w:rFonts w:ascii="Calibri" w:hAnsi="Calibri"/>
                <w:color w:val="000000" w:themeColor="text1"/>
                <w:spacing w:val="-22"/>
                <w:w w:val="95"/>
              </w:rPr>
              <w:t xml:space="preserve"> </w:t>
            </w:r>
            <w:r w:rsidRPr="009B1FD3">
              <w:rPr>
                <w:rFonts w:ascii="Calibri" w:hAnsi="Calibri"/>
                <w:color w:val="000000" w:themeColor="text1"/>
                <w:w w:val="95"/>
              </w:rPr>
              <w:t>new</w:t>
            </w:r>
            <w:r w:rsidRPr="009B1FD3">
              <w:rPr>
                <w:rFonts w:ascii="Calibri" w:hAnsi="Calibri"/>
                <w:color w:val="000000" w:themeColor="text1"/>
                <w:spacing w:val="-26"/>
                <w:w w:val="95"/>
              </w:rPr>
              <w:t xml:space="preserve"> </w:t>
            </w:r>
            <w:r w:rsidRPr="009B1FD3">
              <w:rPr>
                <w:rFonts w:ascii="Calibri" w:hAnsi="Calibri"/>
                <w:color w:val="000000" w:themeColor="text1"/>
                <w:w w:val="95"/>
              </w:rPr>
              <w:t>market</w:t>
            </w:r>
            <w:r w:rsidRPr="009B1FD3">
              <w:rPr>
                <w:rFonts w:ascii="Calibri" w:hAnsi="Calibri"/>
                <w:color w:val="000000" w:themeColor="text1"/>
                <w:spacing w:val="-21"/>
                <w:w w:val="95"/>
              </w:rPr>
              <w:t xml:space="preserve"> </w:t>
            </w:r>
            <w:r w:rsidRPr="009B1FD3">
              <w:rPr>
                <w:rFonts w:ascii="Calibri" w:hAnsi="Calibri"/>
                <w:color w:val="000000" w:themeColor="text1"/>
                <w:w w:val="95"/>
              </w:rPr>
              <w:t>segment</w:t>
            </w:r>
            <w:r w:rsidRPr="009B1FD3">
              <w:rPr>
                <w:rFonts w:ascii="Calibri" w:hAnsi="Calibri"/>
                <w:color w:val="000000" w:themeColor="text1"/>
                <w:spacing w:val="-22"/>
                <w:w w:val="95"/>
              </w:rPr>
              <w:t xml:space="preserve"> </w:t>
            </w:r>
            <w:r w:rsidRPr="009B1FD3">
              <w:rPr>
                <w:rFonts w:ascii="Calibri" w:hAnsi="Calibri"/>
                <w:color w:val="000000" w:themeColor="text1"/>
                <w:w w:val="95"/>
              </w:rPr>
              <w:t>for</w:t>
            </w:r>
            <w:r w:rsidRPr="009B1FD3">
              <w:rPr>
                <w:rFonts w:ascii="Calibri" w:hAnsi="Calibri"/>
                <w:color w:val="000000" w:themeColor="text1"/>
                <w:spacing w:val="-23"/>
                <w:w w:val="95"/>
              </w:rPr>
              <w:t xml:space="preserve"> </w:t>
            </w:r>
            <w:r w:rsidRPr="009B1FD3">
              <w:rPr>
                <w:rFonts w:ascii="Calibri" w:hAnsi="Calibri"/>
                <w:color w:val="000000" w:themeColor="text1"/>
                <w:w w:val="95"/>
              </w:rPr>
              <w:t>attainment</w:t>
            </w:r>
            <w:r w:rsidRPr="009B1FD3">
              <w:rPr>
                <w:rFonts w:ascii="Calibri" w:hAnsi="Calibri"/>
                <w:color w:val="000000" w:themeColor="text1"/>
                <w:spacing w:val="-22"/>
                <w:w w:val="95"/>
              </w:rPr>
              <w:t xml:space="preserve"> </w:t>
            </w:r>
            <w:r w:rsidRPr="009B1FD3">
              <w:rPr>
                <w:rFonts w:ascii="Calibri" w:hAnsi="Calibri"/>
                <w:color w:val="000000" w:themeColor="text1"/>
                <w:w w:val="95"/>
              </w:rPr>
              <w:t>targets</w:t>
            </w:r>
            <w:r w:rsidRPr="009B1FD3">
              <w:rPr>
                <w:rFonts w:ascii="Calibri" w:hAnsi="Calibri"/>
                <w:color w:val="000000" w:themeColor="text1"/>
                <w:spacing w:val="-22"/>
                <w:w w:val="95"/>
              </w:rPr>
              <w:t xml:space="preserve"> </w:t>
            </w:r>
            <w:r w:rsidRPr="009B1FD3">
              <w:rPr>
                <w:rFonts w:ascii="Calibri" w:hAnsi="Calibri"/>
                <w:color w:val="000000" w:themeColor="text1"/>
                <w:w w:val="95"/>
              </w:rPr>
              <w:t xml:space="preserve">with </w:t>
            </w:r>
            <w:r w:rsidRPr="009B1FD3">
              <w:rPr>
                <w:rFonts w:ascii="Calibri" w:hAnsi="Calibri"/>
                <w:color w:val="000000" w:themeColor="text1"/>
              </w:rPr>
              <w:t>view optimize</w:t>
            </w:r>
            <w:r w:rsidRPr="009B1FD3">
              <w:rPr>
                <w:rFonts w:ascii="Calibri" w:hAnsi="Calibri"/>
                <w:color w:val="000000" w:themeColor="text1"/>
                <w:spacing w:val="16"/>
              </w:rPr>
              <w:t xml:space="preserve"> </w:t>
            </w:r>
            <w:r w:rsidRPr="009B1FD3">
              <w:rPr>
                <w:rFonts w:ascii="Calibri" w:hAnsi="Calibri"/>
                <w:color w:val="000000" w:themeColor="text1"/>
              </w:rPr>
              <w:t>revenue</w:t>
            </w:r>
          </w:p>
          <w:p w:rsidR="00231FD1" w:rsidRPr="009B1FD3" w:rsidRDefault="00231FD1" w:rsidP="000A3054">
            <w:pPr>
              <w:pStyle w:val="ListParagraph"/>
              <w:numPr>
                <w:ilvl w:val="0"/>
                <w:numId w:val="13"/>
              </w:numPr>
              <w:tabs>
                <w:tab w:val="left" w:pos="939"/>
                <w:tab w:val="left" w:pos="941"/>
              </w:tabs>
              <w:spacing w:before="1" w:line="276" w:lineRule="auto"/>
              <w:ind w:right="237"/>
              <w:rPr>
                <w:rFonts w:ascii="Calibri" w:hAnsi="Calibri"/>
                <w:color w:val="000000" w:themeColor="text1"/>
              </w:rPr>
            </w:pPr>
            <w:r w:rsidRPr="009B1FD3">
              <w:rPr>
                <w:rFonts w:ascii="Calibri" w:hAnsi="Calibri"/>
                <w:color w:val="000000" w:themeColor="text1"/>
                <w:w w:val="95"/>
              </w:rPr>
              <w:t xml:space="preserve">Forecasting sales targets and executing them in given timeframe thereby enhancing existing </w:t>
            </w:r>
            <w:r w:rsidRPr="009B1FD3">
              <w:rPr>
                <w:rFonts w:ascii="Calibri" w:hAnsi="Calibri"/>
                <w:color w:val="000000" w:themeColor="text1"/>
              </w:rPr>
              <w:t>clientele</w:t>
            </w:r>
          </w:p>
          <w:p w:rsidR="00231FD1" w:rsidRPr="009B1FD3" w:rsidRDefault="00231FD1" w:rsidP="000A3054">
            <w:pPr>
              <w:pStyle w:val="ListParagraph"/>
              <w:numPr>
                <w:ilvl w:val="0"/>
                <w:numId w:val="13"/>
              </w:numPr>
              <w:tabs>
                <w:tab w:val="left" w:pos="939"/>
                <w:tab w:val="left" w:pos="941"/>
              </w:tabs>
              <w:spacing w:before="1" w:line="276" w:lineRule="auto"/>
              <w:rPr>
                <w:rFonts w:ascii="Calibri" w:hAnsi="Calibri"/>
                <w:color w:val="000000" w:themeColor="text1"/>
              </w:rPr>
            </w:pPr>
            <w:r w:rsidRPr="009B1FD3">
              <w:rPr>
                <w:rFonts w:ascii="Calibri" w:hAnsi="Calibri"/>
                <w:color w:val="000000" w:themeColor="text1"/>
              </w:rPr>
              <w:t>Developing</w:t>
            </w:r>
            <w:r w:rsidRPr="009B1FD3">
              <w:rPr>
                <w:rFonts w:ascii="Calibri" w:hAnsi="Calibri"/>
                <w:color w:val="000000" w:themeColor="text1"/>
                <w:spacing w:val="-23"/>
              </w:rPr>
              <w:t xml:space="preserve"> </w:t>
            </w:r>
            <w:r w:rsidRPr="009B1FD3">
              <w:rPr>
                <w:rFonts w:ascii="Calibri" w:hAnsi="Calibri"/>
                <w:color w:val="000000" w:themeColor="text1"/>
              </w:rPr>
              <w:t>and</w:t>
            </w:r>
            <w:r w:rsidRPr="009B1FD3">
              <w:rPr>
                <w:rFonts w:ascii="Calibri" w:hAnsi="Calibri"/>
                <w:color w:val="000000" w:themeColor="text1"/>
                <w:spacing w:val="-25"/>
              </w:rPr>
              <w:t xml:space="preserve"> </w:t>
            </w:r>
            <w:r w:rsidRPr="009B1FD3">
              <w:rPr>
                <w:rFonts w:ascii="Calibri" w:hAnsi="Calibri"/>
                <w:color w:val="000000" w:themeColor="text1"/>
              </w:rPr>
              <w:t>appointing</w:t>
            </w:r>
            <w:r w:rsidRPr="009B1FD3">
              <w:rPr>
                <w:rFonts w:ascii="Calibri" w:hAnsi="Calibri"/>
                <w:color w:val="000000" w:themeColor="text1"/>
                <w:spacing w:val="-25"/>
              </w:rPr>
              <w:t xml:space="preserve"> </w:t>
            </w:r>
            <w:r w:rsidRPr="009B1FD3">
              <w:rPr>
                <w:rFonts w:ascii="Calibri" w:hAnsi="Calibri"/>
                <w:color w:val="000000" w:themeColor="text1"/>
              </w:rPr>
              <w:t>new</w:t>
            </w:r>
            <w:r w:rsidRPr="009B1FD3">
              <w:rPr>
                <w:rFonts w:ascii="Calibri" w:hAnsi="Calibri"/>
                <w:color w:val="000000" w:themeColor="text1"/>
                <w:spacing w:val="-25"/>
              </w:rPr>
              <w:t xml:space="preserve"> </w:t>
            </w:r>
            <w:r w:rsidRPr="009B1FD3">
              <w:rPr>
                <w:rFonts w:ascii="Calibri" w:hAnsi="Calibri"/>
                <w:color w:val="000000" w:themeColor="text1"/>
              </w:rPr>
              <w:t>business</w:t>
            </w:r>
            <w:r w:rsidRPr="009B1FD3">
              <w:rPr>
                <w:rFonts w:ascii="Calibri" w:hAnsi="Calibri"/>
                <w:color w:val="000000" w:themeColor="text1"/>
                <w:spacing w:val="-21"/>
              </w:rPr>
              <w:t xml:space="preserve"> </w:t>
            </w:r>
            <w:r w:rsidRPr="009B1FD3">
              <w:rPr>
                <w:rFonts w:ascii="Calibri" w:hAnsi="Calibri"/>
                <w:color w:val="000000" w:themeColor="text1"/>
              </w:rPr>
              <w:t>partners</w:t>
            </w:r>
            <w:r w:rsidRPr="009B1FD3">
              <w:rPr>
                <w:rFonts w:ascii="Calibri" w:hAnsi="Calibri"/>
                <w:color w:val="000000" w:themeColor="text1"/>
                <w:spacing w:val="-25"/>
              </w:rPr>
              <w:t xml:space="preserve"> </w:t>
            </w:r>
            <w:r w:rsidRPr="009B1FD3">
              <w:rPr>
                <w:rFonts w:ascii="Calibri" w:hAnsi="Calibri"/>
                <w:color w:val="000000" w:themeColor="text1"/>
              </w:rPr>
              <w:t>to</w:t>
            </w:r>
            <w:r w:rsidRPr="009B1FD3">
              <w:rPr>
                <w:rFonts w:ascii="Calibri" w:hAnsi="Calibri"/>
                <w:color w:val="000000" w:themeColor="text1"/>
                <w:spacing w:val="-25"/>
              </w:rPr>
              <w:t xml:space="preserve"> </w:t>
            </w:r>
            <w:r w:rsidRPr="009B1FD3">
              <w:rPr>
                <w:rFonts w:ascii="Calibri" w:hAnsi="Calibri"/>
                <w:color w:val="000000" w:themeColor="text1"/>
              </w:rPr>
              <w:t>expand</w:t>
            </w:r>
            <w:r w:rsidRPr="009B1FD3">
              <w:rPr>
                <w:rFonts w:ascii="Calibri" w:hAnsi="Calibri"/>
                <w:color w:val="000000" w:themeColor="text1"/>
                <w:spacing w:val="-22"/>
              </w:rPr>
              <w:t xml:space="preserve"> </w:t>
            </w:r>
            <w:r w:rsidRPr="009B1FD3">
              <w:rPr>
                <w:rFonts w:ascii="Calibri" w:hAnsi="Calibri"/>
                <w:color w:val="000000" w:themeColor="text1"/>
              </w:rPr>
              <w:t>product</w:t>
            </w:r>
            <w:r w:rsidRPr="009B1FD3">
              <w:rPr>
                <w:rFonts w:ascii="Calibri" w:hAnsi="Calibri"/>
                <w:color w:val="000000" w:themeColor="text1"/>
                <w:spacing w:val="-21"/>
              </w:rPr>
              <w:t xml:space="preserve"> </w:t>
            </w:r>
            <w:r w:rsidRPr="009B1FD3">
              <w:rPr>
                <w:rFonts w:ascii="Calibri" w:hAnsi="Calibri"/>
                <w:color w:val="000000" w:themeColor="text1"/>
              </w:rPr>
              <w:t>reach</w:t>
            </w:r>
            <w:r w:rsidRPr="009B1FD3">
              <w:rPr>
                <w:rFonts w:ascii="Calibri" w:hAnsi="Calibri"/>
                <w:color w:val="000000" w:themeColor="text1"/>
                <w:spacing w:val="-23"/>
              </w:rPr>
              <w:t xml:space="preserve"> </w:t>
            </w:r>
            <w:r w:rsidRPr="009B1FD3">
              <w:rPr>
                <w:rFonts w:ascii="Calibri" w:hAnsi="Calibri"/>
                <w:color w:val="000000" w:themeColor="text1"/>
              </w:rPr>
              <w:t>in</w:t>
            </w:r>
            <w:r w:rsidRPr="009B1FD3">
              <w:rPr>
                <w:rFonts w:ascii="Calibri" w:hAnsi="Calibri"/>
                <w:color w:val="000000" w:themeColor="text1"/>
                <w:spacing w:val="-25"/>
              </w:rPr>
              <w:t xml:space="preserve"> </w:t>
            </w:r>
            <w:r w:rsidRPr="009B1FD3">
              <w:rPr>
                <w:rFonts w:ascii="Calibri" w:hAnsi="Calibri"/>
                <w:color w:val="000000" w:themeColor="text1"/>
              </w:rPr>
              <w:t>the</w:t>
            </w:r>
            <w:r w:rsidRPr="009B1FD3">
              <w:rPr>
                <w:rFonts w:ascii="Calibri" w:hAnsi="Calibri"/>
                <w:color w:val="000000" w:themeColor="text1"/>
                <w:spacing w:val="-25"/>
              </w:rPr>
              <w:t xml:space="preserve"> </w:t>
            </w:r>
            <w:r w:rsidRPr="009B1FD3">
              <w:rPr>
                <w:rFonts w:ascii="Calibri" w:hAnsi="Calibri"/>
                <w:color w:val="000000" w:themeColor="text1"/>
              </w:rPr>
              <w:t>market</w:t>
            </w:r>
          </w:p>
          <w:p w:rsidR="00231FD1" w:rsidRPr="009B1FD3" w:rsidRDefault="00231FD1" w:rsidP="000A3054">
            <w:pPr>
              <w:pStyle w:val="ListParagraph"/>
              <w:numPr>
                <w:ilvl w:val="0"/>
                <w:numId w:val="13"/>
              </w:numPr>
              <w:tabs>
                <w:tab w:val="left" w:pos="939"/>
                <w:tab w:val="left" w:pos="941"/>
              </w:tabs>
              <w:spacing w:line="276" w:lineRule="auto"/>
              <w:rPr>
                <w:rFonts w:ascii="Calibri" w:hAnsi="Calibri"/>
                <w:color w:val="000000" w:themeColor="text1"/>
              </w:rPr>
            </w:pPr>
            <w:r w:rsidRPr="009B1FD3">
              <w:rPr>
                <w:rFonts w:ascii="Calibri" w:hAnsi="Calibri"/>
                <w:color w:val="000000" w:themeColor="text1"/>
              </w:rPr>
              <w:t>Effectuating</w:t>
            </w:r>
            <w:r w:rsidRPr="009B1FD3">
              <w:rPr>
                <w:rFonts w:ascii="Calibri" w:hAnsi="Calibri"/>
                <w:color w:val="000000" w:themeColor="text1"/>
                <w:spacing w:val="-17"/>
              </w:rPr>
              <w:t xml:space="preserve"> </w:t>
            </w:r>
            <w:r w:rsidRPr="009B1FD3">
              <w:rPr>
                <w:rFonts w:ascii="Calibri" w:hAnsi="Calibri"/>
                <w:color w:val="000000" w:themeColor="text1"/>
              </w:rPr>
              <w:t>sales</w:t>
            </w:r>
            <w:r w:rsidRPr="009B1FD3">
              <w:rPr>
                <w:rFonts w:ascii="Calibri" w:hAnsi="Calibri"/>
                <w:color w:val="000000" w:themeColor="text1"/>
                <w:spacing w:val="-16"/>
              </w:rPr>
              <w:t xml:space="preserve"> </w:t>
            </w:r>
            <w:r w:rsidRPr="009B1FD3">
              <w:rPr>
                <w:rFonts w:ascii="Calibri" w:hAnsi="Calibri"/>
                <w:color w:val="000000" w:themeColor="text1"/>
              </w:rPr>
              <w:t>promotional</w:t>
            </w:r>
            <w:r w:rsidRPr="009B1FD3">
              <w:rPr>
                <w:rFonts w:ascii="Calibri" w:hAnsi="Calibri"/>
                <w:color w:val="000000" w:themeColor="text1"/>
                <w:spacing w:val="-17"/>
              </w:rPr>
              <w:t xml:space="preserve"> </w:t>
            </w:r>
            <w:r w:rsidRPr="009B1FD3">
              <w:rPr>
                <w:rFonts w:ascii="Calibri" w:hAnsi="Calibri"/>
                <w:color w:val="000000" w:themeColor="text1"/>
              </w:rPr>
              <w:t>activities</w:t>
            </w:r>
            <w:r w:rsidRPr="009B1FD3">
              <w:rPr>
                <w:rFonts w:ascii="Calibri" w:hAnsi="Calibri"/>
                <w:color w:val="000000" w:themeColor="text1"/>
                <w:spacing w:val="-15"/>
              </w:rPr>
              <w:t xml:space="preserve"> </w:t>
            </w:r>
            <w:r w:rsidRPr="009B1FD3">
              <w:rPr>
                <w:rFonts w:ascii="Calibri" w:hAnsi="Calibri"/>
                <w:color w:val="000000" w:themeColor="text1"/>
              </w:rPr>
              <w:t>for</w:t>
            </w:r>
            <w:r w:rsidRPr="009B1FD3">
              <w:rPr>
                <w:rFonts w:ascii="Calibri" w:hAnsi="Calibri"/>
                <w:color w:val="000000" w:themeColor="text1"/>
                <w:spacing w:val="-13"/>
              </w:rPr>
              <w:t xml:space="preserve"> </w:t>
            </w:r>
            <w:r w:rsidRPr="009B1FD3">
              <w:rPr>
                <w:rFonts w:ascii="Calibri" w:hAnsi="Calibri"/>
                <w:color w:val="000000" w:themeColor="text1"/>
              </w:rPr>
              <w:t>brand</w:t>
            </w:r>
            <w:r w:rsidRPr="009B1FD3">
              <w:rPr>
                <w:rFonts w:ascii="Calibri" w:hAnsi="Calibri"/>
                <w:color w:val="000000" w:themeColor="text1"/>
                <w:spacing w:val="-14"/>
              </w:rPr>
              <w:t xml:space="preserve"> </w:t>
            </w:r>
            <w:r w:rsidRPr="009B1FD3">
              <w:rPr>
                <w:rFonts w:ascii="Calibri" w:hAnsi="Calibri"/>
                <w:color w:val="000000" w:themeColor="text1"/>
              </w:rPr>
              <w:t>building</w:t>
            </w:r>
            <w:r w:rsidRPr="009B1FD3">
              <w:rPr>
                <w:rFonts w:ascii="Calibri" w:hAnsi="Calibri"/>
                <w:color w:val="000000" w:themeColor="text1"/>
                <w:spacing w:val="-13"/>
              </w:rPr>
              <w:t xml:space="preserve"> </w:t>
            </w:r>
            <w:r w:rsidRPr="009B1FD3">
              <w:rPr>
                <w:rFonts w:ascii="Calibri" w:hAnsi="Calibri"/>
                <w:color w:val="000000" w:themeColor="text1"/>
              </w:rPr>
              <w:t>&amp;</w:t>
            </w:r>
            <w:r w:rsidRPr="009B1FD3">
              <w:rPr>
                <w:rFonts w:ascii="Calibri" w:hAnsi="Calibri"/>
                <w:color w:val="000000" w:themeColor="text1"/>
                <w:spacing w:val="-12"/>
              </w:rPr>
              <w:t xml:space="preserve"> </w:t>
            </w:r>
            <w:r w:rsidRPr="009B1FD3">
              <w:rPr>
                <w:rFonts w:ascii="Calibri" w:hAnsi="Calibri"/>
                <w:color w:val="000000" w:themeColor="text1"/>
              </w:rPr>
              <w:t>market</w:t>
            </w:r>
            <w:r w:rsidRPr="009B1FD3">
              <w:rPr>
                <w:rFonts w:ascii="Calibri" w:hAnsi="Calibri"/>
                <w:color w:val="000000" w:themeColor="text1"/>
                <w:spacing w:val="-15"/>
              </w:rPr>
              <w:t xml:space="preserve"> </w:t>
            </w:r>
            <w:r w:rsidRPr="009B1FD3">
              <w:rPr>
                <w:rFonts w:ascii="Calibri" w:hAnsi="Calibri"/>
                <w:color w:val="000000" w:themeColor="text1"/>
              </w:rPr>
              <w:t>development</w:t>
            </w:r>
          </w:p>
          <w:p w:rsidR="00231FD1" w:rsidRPr="009B1FD3" w:rsidRDefault="00231FD1" w:rsidP="000A3054">
            <w:pPr>
              <w:pStyle w:val="ListParagraph"/>
              <w:numPr>
                <w:ilvl w:val="0"/>
                <w:numId w:val="13"/>
              </w:numPr>
              <w:tabs>
                <w:tab w:val="left" w:pos="939"/>
                <w:tab w:val="left" w:pos="941"/>
              </w:tabs>
              <w:spacing w:line="276" w:lineRule="auto"/>
              <w:rPr>
                <w:rFonts w:ascii="Calibri" w:hAnsi="Calibri"/>
                <w:color w:val="000000" w:themeColor="text1"/>
              </w:rPr>
            </w:pPr>
            <w:r w:rsidRPr="009B1FD3">
              <w:rPr>
                <w:rFonts w:ascii="Calibri" w:hAnsi="Calibri"/>
                <w:color w:val="000000" w:themeColor="text1"/>
              </w:rPr>
              <w:t>Conceptualizing</w:t>
            </w:r>
            <w:r w:rsidRPr="009B1FD3">
              <w:rPr>
                <w:rFonts w:ascii="Calibri" w:hAnsi="Calibri"/>
                <w:color w:val="000000" w:themeColor="text1"/>
                <w:spacing w:val="-9"/>
              </w:rPr>
              <w:t xml:space="preserve"> </w:t>
            </w:r>
            <w:r w:rsidRPr="009B1FD3">
              <w:rPr>
                <w:rFonts w:ascii="Calibri" w:hAnsi="Calibri"/>
                <w:color w:val="000000" w:themeColor="text1"/>
              </w:rPr>
              <w:t>new</w:t>
            </w:r>
            <w:r w:rsidRPr="009B1FD3">
              <w:rPr>
                <w:rFonts w:ascii="Calibri" w:hAnsi="Calibri"/>
                <w:color w:val="000000" w:themeColor="text1"/>
                <w:spacing w:val="-12"/>
              </w:rPr>
              <w:t xml:space="preserve"> </w:t>
            </w:r>
            <w:r w:rsidRPr="009B1FD3">
              <w:rPr>
                <w:rFonts w:ascii="Calibri" w:hAnsi="Calibri"/>
                <w:color w:val="000000" w:themeColor="text1"/>
              </w:rPr>
              <w:t>models</w:t>
            </w:r>
            <w:r w:rsidRPr="009B1FD3">
              <w:rPr>
                <w:rFonts w:ascii="Calibri" w:hAnsi="Calibri"/>
                <w:color w:val="000000" w:themeColor="text1"/>
                <w:spacing w:val="-8"/>
              </w:rPr>
              <w:t xml:space="preserve"> </w:t>
            </w:r>
            <w:r w:rsidRPr="009B1FD3">
              <w:rPr>
                <w:rFonts w:ascii="Calibri" w:hAnsi="Calibri"/>
                <w:color w:val="000000" w:themeColor="text1"/>
              </w:rPr>
              <w:t>in</w:t>
            </w:r>
            <w:r w:rsidRPr="009B1FD3">
              <w:rPr>
                <w:rFonts w:ascii="Calibri" w:hAnsi="Calibri"/>
                <w:color w:val="000000" w:themeColor="text1"/>
                <w:spacing w:val="-12"/>
              </w:rPr>
              <w:t xml:space="preserve"> </w:t>
            </w:r>
            <w:r w:rsidRPr="009B1FD3">
              <w:rPr>
                <w:rFonts w:ascii="Calibri" w:hAnsi="Calibri"/>
                <w:color w:val="000000" w:themeColor="text1"/>
              </w:rPr>
              <w:t>order</w:t>
            </w:r>
            <w:r w:rsidRPr="009B1FD3">
              <w:rPr>
                <w:rFonts w:ascii="Calibri" w:hAnsi="Calibri"/>
                <w:color w:val="000000" w:themeColor="text1"/>
                <w:spacing w:val="-11"/>
              </w:rPr>
              <w:t xml:space="preserve"> </w:t>
            </w:r>
            <w:r w:rsidRPr="009B1FD3">
              <w:rPr>
                <w:rFonts w:ascii="Calibri" w:hAnsi="Calibri"/>
                <w:color w:val="000000" w:themeColor="text1"/>
              </w:rPr>
              <w:t>to</w:t>
            </w:r>
            <w:r w:rsidRPr="009B1FD3">
              <w:rPr>
                <w:rFonts w:ascii="Calibri" w:hAnsi="Calibri"/>
                <w:color w:val="000000" w:themeColor="text1"/>
                <w:spacing w:val="-13"/>
              </w:rPr>
              <w:t xml:space="preserve"> </w:t>
            </w:r>
            <w:r w:rsidRPr="009B1FD3">
              <w:rPr>
                <w:rFonts w:ascii="Calibri" w:hAnsi="Calibri"/>
                <w:color w:val="000000" w:themeColor="text1"/>
              </w:rPr>
              <w:t>eliminate</w:t>
            </w:r>
            <w:r w:rsidRPr="009B1FD3">
              <w:rPr>
                <w:rFonts w:ascii="Calibri" w:hAnsi="Calibri"/>
                <w:color w:val="000000" w:themeColor="text1"/>
                <w:spacing w:val="-12"/>
              </w:rPr>
              <w:t xml:space="preserve"> </w:t>
            </w:r>
            <w:r w:rsidRPr="009B1FD3">
              <w:rPr>
                <w:rFonts w:ascii="Calibri" w:hAnsi="Calibri"/>
                <w:color w:val="000000" w:themeColor="text1"/>
              </w:rPr>
              <w:t>the</w:t>
            </w:r>
            <w:r w:rsidRPr="009B1FD3">
              <w:rPr>
                <w:rFonts w:ascii="Calibri" w:hAnsi="Calibri"/>
                <w:color w:val="000000" w:themeColor="text1"/>
                <w:spacing w:val="-13"/>
              </w:rPr>
              <w:t xml:space="preserve"> </w:t>
            </w:r>
            <w:r w:rsidRPr="009B1FD3">
              <w:rPr>
                <w:rFonts w:ascii="Calibri" w:hAnsi="Calibri"/>
                <w:color w:val="000000" w:themeColor="text1"/>
              </w:rPr>
              <w:t>defects</w:t>
            </w:r>
            <w:r w:rsidRPr="009B1FD3">
              <w:rPr>
                <w:rFonts w:ascii="Calibri" w:hAnsi="Calibri"/>
                <w:color w:val="000000" w:themeColor="text1"/>
                <w:spacing w:val="-7"/>
              </w:rPr>
              <w:t xml:space="preserve"> </w:t>
            </w:r>
            <w:r w:rsidRPr="009B1FD3">
              <w:rPr>
                <w:rFonts w:ascii="Calibri" w:hAnsi="Calibri"/>
                <w:color w:val="000000" w:themeColor="text1"/>
              </w:rPr>
              <w:t>in</w:t>
            </w:r>
            <w:r w:rsidRPr="009B1FD3">
              <w:rPr>
                <w:rFonts w:ascii="Calibri" w:hAnsi="Calibri"/>
                <w:color w:val="000000" w:themeColor="text1"/>
                <w:spacing w:val="-13"/>
              </w:rPr>
              <w:t xml:space="preserve"> </w:t>
            </w:r>
            <w:r w:rsidRPr="009B1FD3">
              <w:rPr>
                <w:rFonts w:ascii="Calibri" w:hAnsi="Calibri"/>
                <w:color w:val="000000" w:themeColor="text1"/>
              </w:rPr>
              <w:t>the</w:t>
            </w:r>
            <w:r w:rsidRPr="009B1FD3">
              <w:rPr>
                <w:rFonts w:ascii="Calibri" w:hAnsi="Calibri"/>
                <w:color w:val="000000" w:themeColor="text1"/>
                <w:spacing w:val="-12"/>
              </w:rPr>
              <w:t xml:space="preserve"> </w:t>
            </w:r>
            <w:r w:rsidRPr="009B1FD3">
              <w:rPr>
                <w:rFonts w:ascii="Calibri" w:hAnsi="Calibri"/>
                <w:color w:val="000000" w:themeColor="text1"/>
              </w:rPr>
              <w:t>old</w:t>
            </w:r>
            <w:r w:rsidRPr="009B1FD3">
              <w:rPr>
                <w:rFonts w:ascii="Calibri" w:hAnsi="Calibri"/>
                <w:color w:val="000000" w:themeColor="text1"/>
                <w:spacing w:val="-9"/>
              </w:rPr>
              <w:t xml:space="preserve"> </w:t>
            </w:r>
            <w:r w:rsidRPr="009B1FD3">
              <w:rPr>
                <w:rFonts w:ascii="Calibri" w:hAnsi="Calibri"/>
                <w:color w:val="000000" w:themeColor="text1"/>
              </w:rPr>
              <w:t>models</w:t>
            </w:r>
          </w:p>
          <w:p w:rsidR="00231FD1" w:rsidRPr="009B1FD3" w:rsidRDefault="00231FD1" w:rsidP="000A3054">
            <w:pPr>
              <w:pStyle w:val="ListParagraph"/>
              <w:numPr>
                <w:ilvl w:val="0"/>
                <w:numId w:val="13"/>
              </w:numPr>
              <w:tabs>
                <w:tab w:val="left" w:pos="939"/>
                <w:tab w:val="left" w:pos="941"/>
              </w:tabs>
              <w:spacing w:line="276" w:lineRule="auto"/>
              <w:rPr>
                <w:rFonts w:ascii="Calibri" w:hAnsi="Calibri"/>
                <w:color w:val="000000" w:themeColor="text1"/>
              </w:rPr>
            </w:pPr>
            <w:r w:rsidRPr="009B1FD3">
              <w:rPr>
                <w:rFonts w:ascii="Calibri" w:hAnsi="Calibri"/>
                <w:color w:val="000000" w:themeColor="text1"/>
              </w:rPr>
              <w:t>Planning</w:t>
            </w:r>
            <w:r w:rsidRPr="009B1FD3">
              <w:rPr>
                <w:rFonts w:ascii="Calibri" w:hAnsi="Calibri"/>
                <w:color w:val="000000" w:themeColor="text1"/>
                <w:spacing w:val="-16"/>
              </w:rPr>
              <w:t xml:space="preserve"> </w:t>
            </w:r>
            <w:r w:rsidRPr="009B1FD3">
              <w:rPr>
                <w:rFonts w:ascii="Calibri" w:hAnsi="Calibri"/>
                <w:color w:val="000000" w:themeColor="text1"/>
              </w:rPr>
              <w:t>effective</w:t>
            </w:r>
            <w:r w:rsidRPr="009B1FD3">
              <w:rPr>
                <w:rFonts w:ascii="Calibri" w:hAnsi="Calibri"/>
                <w:color w:val="000000" w:themeColor="text1"/>
                <w:spacing w:val="-18"/>
              </w:rPr>
              <w:t xml:space="preserve"> </w:t>
            </w:r>
            <w:r w:rsidRPr="009B1FD3">
              <w:rPr>
                <w:rFonts w:ascii="Calibri" w:hAnsi="Calibri"/>
                <w:color w:val="000000" w:themeColor="text1"/>
              </w:rPr>
              <w:t>manpower</w:t>
            </w:r>
            <w:r w:rsidRPr="009B1FD3">
              <w:rPr>
                <w:rFonts w:ascii="Calibri" w:hAnsi="Calibri"/>
                <w:color w:val="000000" w:themeColor="text1"/>
                <w:spacing w:val="-17"/>
              </w:rPr>
              <w:t xml:space="preserve"> </w:t>
            </w:r>
            <w:r w:rsidRPr="009B1FD3">
              <w:rPr>
                <w:rFonts w:ascii="Calibri" w:hAnsi="Calibri"/>
                <w:color w:val="000000" w:themeColor="text1"/>
              </w:rPr>
              <w:t>deployment</w:t>
            </w:r>
            <w:r w:rsidRPr="009B1FD3">
              <w:rPr>
                <w:rFonts w:ascii="Calibri" w:hAnsi="Calibri"/>
                <w:color w:val="000000" w:themeColor="text1"/>
                <w:spacing w:val="-13"/>
              </w:rPr>
              <w:t xml:space="preserve"> </w:t>
            </w:r>
            <w:r w:rsidRPr="009B1FD3">
              <w:rPr>
                <w:rFonts w:ascii="Calibri" w:hAnsi="Calibri"/>
                <w:color w:val="000000" w:themeColor="text1"/>
              </w:rPr>
              <w:t>&amp;</w:t>
            </w:r>
            <w:r w:rsidRPr="009B1FD3">
              <w:rPr>
                <w:rFonts w:ascii="Calibri" w:hAnsi="Calibri"/>
                <w:color w:val="000000" w:themeColor="text1"/>
                <w:spacing w:val="-17"/>
              </w:rPr>
              <w:t xml:space="preserve"> </w:t>
            </w:r>
            <w:r w:rsidRPr="009B1FD3">
              <w:rPr>
                <w:rFonts w:ascii="Calibri" w:hAnsi="Calibri"/>
                <w:color w:val="000000" w:themeColor="text1"/>
              </w:rPr>
              <w:t>work</w:t>
            </w:r>
            <w:r w:rsidRPr="009B1FD3">
              <w:rPr>
                <w:rFonts w:ascii="Calibri" w:hAnsi="Calibri"/>
                <w:color w:val="000000" w:themeColor="text1"/>
                <w:spacing w:val="-17"/>
              </w:rPr>
              <w:t xml:space="preserve"> </w:t>
            </w:r>
            <w:r w:rsidRPr="009B1FD3">
              <w:rPr>
                <w:rFonts w:ascii="Calibri" w:hAnsi="Calibri"/>
                <w:color w:val="000000" w:themeColor="text1"/>
              </w:rPr>
              <w:t>scheduling</w:t>
            </w:r>
            <w:r w:rsidRPr="009B1FD3">
              <w:rPr>
                <w:rFonts w:ascii="Calibri" w:hAnsi="Calibri"/>
                <w:color w:val="000000" w:themeColor="text1"/>
                <w:spacing w:val="-16"/>
              </w:rPr>
              <w:t xml:space="preserve"> </w:t>
            </w:r>
            <w:r w:rsidRPr="009B1FD3">
              <w:rPr>
                <w:rFonts w:ascii="Calibri" w:hAnsi="Calibri"/>
                <w:color w:val="000000" w:themeColor="text1"/>
              </w:rPr>
              <w:t>of</w:t>
            </w:r>
            <w:r w:rsidRPr="009B1FD3">
              <w:rPr>
                <w:rFonts w:ascii="Calibri" w:hAnsi="Calibri"/>
                <w:color w:val="000000" w:themeColor="text1"/>
                <w:spacing w:val="-16"/>
              </w:rPr>
              <w:t xml:space="preserve"> </w:t>
            </w:r>
            <w:r w:rsidRPr="009B1FD3">
              <w:rPr>
                <w:rFonts w:ascii="Calibri" w:hAnsi="Calibri"/>
                <w:color w:val="000000" w:themeColor="text1"/>
              </w:rPr>
              <w:t>qualified</w:t>
            </w:r>
            <w:r w:rsidRPr="009B1FD3">
              <w:rPr>
                <w:rFonts w:ascii="Calibri" w:hAnsi="Calibri"/>
                <w:color w:val="000000" w:themeColor="text1"/>
                <w:spacing w:val="-15"/>
              </w:rPr>
              <w:t xml:space="preserve"> </w:t>
            </w:r>
            <w:r w:rsidRPr="009B1FD3">
              <w:rPr>
                <w:rFonts w:ascii="Calibri" w:hAnsi="Calibri"/>
                <w:color w:val="000000" w:themeColor="text1"/>
              </w:rPr>
              <w:t>workforce</w:t>
            </w:r>
          </w:p>
          <w:p w:rsidR="00231FD1" w:rsidRPr="009B1FD3" w:rsidRDefault="00231FD1" w:rsidP="000A3054">
            <w:pPr>
              <w:pStyle w:val="ListParagraph"/>
              <w:numPr>
                <w:ilvl w:val="0"/>
                <w:numId w:val="13"/>
              </w:numPr>
              <w:tabs>
                <w:tab w:val="left" w:pos="939"/>
                <w:tab w:val="left" w:pos="941"/>
              </w:tabs>
              <w:spacing w:line="276" w:lineRule="auto"/>
              <w:ind w:right="234"/>
              <w:rPr>
                <w:rFonts w:ascii="Calibri" w:hAnsi="Calibri"/>
                <w:color w:val="000000" w:themeColor="text1"/>
              </w:rPr>
            </w:pPr>
            <w:r w:rsidRPr="009B1FD3">
              <w:rPr>
                <w:rFonts w:ascii="Calibri" w:hAnsi="Calibri"/>
                <w:color w:val="000000" w:themeColor="text1"/>
              </w:rPr>
              <w:t>Initiating and developing relationship with key decision makers in target organization for business</w:t>
            </w:r>
            <w:r w:rsidRPr="009B1FD3">
              <w:rPr>
                <w:rFonts w:ascii="Calibri" w:hAnsi="Calibri"/>
                <w:color w:val="000000" w:themeColor="text1"/>
                <w:spacing w:val="4"/>
              </w:rPr>
              <w:t xml:space="preserve"> </w:t>
            </w:r>
            <w:r w:rsidRPr="009B1FD3">
              <w:rPr>
                <w:rFonts w:ascii="Calibri" w:hAnsi="Calibri"/>
                <w:color w:val="000000" w:themeColor="text1"/>
              </w:rPr>
              <w:t>development</w:t>
            </w:r>
          </w:p>
          <w:p w:rsidR="00231FD1" w:rsidRPr="00A529E8" w:rsidRDefault="00231FD1" w:rsidP="000A3054">
            <w:pPr>
              <w:pStyle w:val="ListParagraph"/>
              <w:numPr>
                <w:ilvl w:val="0"/>
                <w:numId w:val="13"/>
              </w:numPr>
              <w:tabs>
                <w:tab w:val="left" w:pos="939"/>
                <w:tab w:val="left" w:pos="941"/>
              </w:tabs>
              <w:spacing w:before="1" w:line="276" w:lineRule="auto"/>
              <w:ind w:right="233"/>
              <w:rPr>
                <w:rFonts w:ascii="Calibri" w:hAnsi="Calibri"/>
              </w:rPr>
            </w:pPr>
            <w:r w:rsidRPr="00A529E8">
              <w:rPr>
                <w:rFonts w:ascii="Calibri" w:hAnsi="Calibri"/>
              </w:rPr>
              <w:t>Identifying</w:t>
            </w:r>
            <w:r w:rsidRPr="00A529E8">
              <w:rPr>
                <w:rFonts w:ascii="Calibri" w:hAnsi="Calibri"/>
                <w:spacing w:val="-5"/>
              </w:rPr>
              <w:t xml:space="preserve"> </w:t>
            </w:r>
            <w:r w:rsidRPr="00A529E8">
              <w:rPr>
                <w:rFonts w:ascii="Calibri" w:hAnsi="Calibri"/>
              </w:rPr>
              <w:t>prospective</w:t>
            </w:r>
            <w:r w:rsidRPr="00A529E8">
              <w:rPr>
                <w:rFonts w:ascii="Calibri" w:hAnsi="Calibri"/>
                <w:spacing w:val="-5"/>
              </w:rPr>
              <w:t xml:space="preserve"> </w:t>
            </w:r>
            <w:r w:rsidRPr="00A529E8">
              <w:rPr>
                <w:rFonts w:ascii="Calibri" w:hAnsi="Calibri"/>
              </w:rPr>
              <w:t>clients</w:t>
            </w:r>
            <w:r w:rsidRPr="00A529E8">
              <w:rPr>
                <w:rFonts w:ascii="Calibri" w:hAnsi="Calibri"/>
                <w:spacing w:val="-5"/>
              </w:rPr>
              <w:t xml:space="preserve"> </w:t>
            </w:r>
            <w:r w:rsidRPr="00A529E8">
              <w:rPr>
                <w:rFonts w:ascii="Calibri" w:hAnsi="Calibri"/>
              </w:rPr>
              <w:t>from</w:t>
            </w:r>
            <w:r w:rsidRPr="00A529E8">
              <w:rPr>
                <w:rFonts w:ascii="Calibri" w:hAnsi="Calibri"/>
                <w:spacing w:val="-5"/>
              </w:rPr>
              <w:t xml:space="preserve"> </w:t>
            </w:r>
            <w:r w:rsidRPr="00A529E8">
              <w:rPr>
                <w:rFonts w:ascii="Calibri" w:hAnsi="Calibri"/>
              </w:rPr>
              <w:t>various</w:t>
            </w:r>
            <w:r w:rsidRPr="00A529E8">
              <w:rPr>
                <w:rFonts w:ascii="Calibri" w:hAnsi="Calibri"/>
                <w:spacing w:val="-6"/>
              </w:rPr>
              <w:t xml:space="preserve"> </w:t>
            </w:r>
            <w:r w:rsidRPr="00A529E8">
              <w:rPr>
                <w:rFonts w:ascii="Calibri" w:hAnsi="Calibri"/>
              </w:rPr>
              <w:t>sectors,</w:t>
            </w:r>
            <w:r w:rsidRPr="00A529E8">
              <w:rPr>
                <w:rFonts w:ascii="Calibri" w:hAnsi="Calibri"/>
                <w:spacing w:val="-4"/>
              </w:rPr>
              <w:t xml:space="preserve"> </w:t>
            </w:r>
            <w:r w:rsidRPr="00A529E8">
              <w:rPr>
                <w:rFonts w:ascii="Calibri" w:hAnsi="Calibri"/>
              </w:rPr>
              <w:t>generating</w:t>
            </w:r>
            <w:r w:rsidRPr="00A529E8">
              <w:rPr>
                <w:rFonts w:ascii="Calibri" w:hAnsi="Calibri"/>
                <w:spacing w:val="-6"/>
              </w:rPr>
              <w:t xml:space="preserve"> </w:t>
            </w:r>
            <w:r w:rsidRPr="00A529E8">
              <w:rPr>
                <w:rFonts w:ascii="Calibri" w:hAnsi="Calibri"/>
              </w:rPr>
              <w:t>business</w:t>
            </w:r>
            <w:r w:rsidRPr="00A529E8">
              <w:rPr>
                <w:rFonts w:ascii="Calibri" w:hAnsi="Calibri"/>
                <w:spacing w:val="-5"/>
              </w:rPr>
              <w:t xml:space="preserve"> </w:t>
            </w:r>
            <w:r w:rsidRPr="00A529E8">
              <w:rPr>
                <w:rFonts w:ascii="Calibri" w:hAnsi="Calibri"/>
              </w:rPr>
              <w:t>from</w:t>
            </w:r>
            <w:r w:rsidRPr="00A529E8">
              <w:rPr>
                <w:rFonts w:ascii="Calibri" w:hAnsi="Calibri"/>
                <w:spacing w:val="-7"/>
              </w:rPr>
              <w:t xml:space="preserve"> </w:t>
            </w:r>
            <w:r w:rsidRPr="00A529E8">
              <w:rPr>
                <w:rFonts w:ascii="Calibri" w:hAnsi="Calibri"/>
              </w:rPr>
              <w:t>the</w:t>
            </w:r>
            <w:r w:rsidRPr="00A529E8">
              <w:rPr>
                <w:rFonts w:ascii="Calibri" w:hAnsi="Calibri"/>
                <w:spacing w:val="-4"/>
              </w:rPr>
              <w:t xml:space="preserve"> </w:t>
            </w:r>
            <w:r w:rsidRPr="00A529E8">
              <w:rPr>
                <w:rFonts w:ascii="Calibri" w:hAnsi="Calibri"/>
              </w:rPr>
              <w:t>existing thereby achieve business</w:t>
            </w:r>
            <w:r w:rsidRPr="00A529E8">
              <w:rPr>
                <w:rFonts w:ascii="Calibri" w:hAnsi="Calibri"/>
                <w:spacing w:val="13"/>
              </w:rPr>
              <w:t xml:space="preserve"> </w:t>
            </w:r>
            <w:r w:rsidRPr="00A529E8">
              <w:rPr>
                <w:rFonts w:ascii="Calibri" w:hAnsi="Calibri"/>
              </w:rPr>
              <w:t>targets</w:t>
            </w:r>
            <w:r w:rsidR="00C91CA8">
              <w:rPr>
                <w:rFonts w:ascii="Calibri" w:hAnsi="Calibri"/>
              </w:rPr>
              <w:t>.</w:t>
            </w:r>
          </w:p>
          <w:p w:rsidR="00231FD1" w:rsidRPr="00A529E8" w:rsidRDefault="00231FD1" w:rsidP="005D1164">
            <w:pPr>
              <w:spacing w:line="276" w:lineRule="auto"/>
              <w:rPr>
                <w:rFonts w:ascii="Calibri" w:hAnsi="Calibri" w:cs="Arial"/>
              </w:rPr>
            </w:pPr>
          </w:p>
          <w:p w:rsidR="005A5661" w:rsidRPr="00A529E8" w:rsidRDefault="005A5661" w:rsidP="005D1164">
            <w:pPr>
              <w:spacing w:line="276" w:lineRule="auto"/>
              <w:rPr>
                <w:rFonts w:ascii="Calibri" w:hAnsi="Calibri" w:cs="Arial"/>
              </w:rPr>
            </w:pPr>
          </w:p>
          <w:p w:rsidR="005A5661" w:rsidRPr="00A529E8" w:rsidRDefault="005A5661" w:rsidP="005D1164">
            <w:pPr>
              <w:spacing w:line="276" w:lineRule="auto"/>
              <w:rPr>
                <w:rFonts w:ascii="Calibri" w:hAnsi="Calibri" w:cs="Arial"/>
                <w:color w:val="FFFFFF" w:themeColor="background1"/>
              </w:rPr>
            </w:pPr>
          </w:p>
        </w:tc>
        <w:bookmarkStart w:id="0" w:name="_GoBack"/>
        <w:bookmarkEnd w:id="0"/>
      </w:tr>
      <w:tr w:rsidR="005A5661" w:rsidRPr="00A529E8" w:rsidTr="007C5F61">
        <w:tc>
          <w:tcPr>
            <w:tcW w:w="3420" w:type="dxa"/>
          </w:tcPr>
          <w:p w:rsidR="005A5661" w:rsidRPr="00A529E8" w:rsidRDefault="005A5661" w:rsidP="005A5661">
            <w:pPr>
              <w:rPr>
                <w:rFonts w:ascii="Calibri" w:hAnsi="Calibri" w:cs="Arial"/>
              </w:rPr>
            </w:pPr>
          </w:p>
        </w:tc>
        <w:tc>
          <w:tcPr>
            <w:tcW w:w="475" w:type="dxa"/>
          </w:tcPr>
          <w:p w:rsidR="005A5661" w:rsidRPr="00A529E8" w:rsidRDefault="005A5661" w:rsidP="005A5661">
            <w:pPr>
              <w:rPr>
                <w:rFonts w:ascii="Calibri" w:hAnsi="Calibri" w:cs="Arial"/>
              </w:rPr>
            </w:pPr>
          </w:p>
        </w:tc>
        <w:tc>
          <w:tcPr>
            <w:tcW w:w="7625" w:type="dxa"/>
          </w:tcPr>
          <w:p w:rsidR="005A5661" w:rsidRPr="00A529E8" w:rsidRDefault="005A5661" w:rsidP="005A5661">
            <w:pPr>
              <w:rPr>
                <w:rFonts w:ascii="Calibri" w:hAnsi="Calibri" w:cs="Arial"/>
                <w:color w:val="FFFFFF" w:themeColor="background1"/>
              </w:rPr>
            </w:pPr>
          </w:p>
        </w:tc>
      </w:tr>
    </w:tbl>
    <w:p w:rsidR="0043117B" w:rsidRPr="00A529E8" w:rsidRDefault="007E5B1C" w:rsidP="000C45FF">
      <w:pPr>
        <w:tabs>
          <w:tab w:val="left" w:pos="990"/>
        </w:tabs>
        <w:rPr>
          <w:rFonts w:ascii="Calibri" w:hAnsi="Calibri" w:cs="Arial"/>
        </w:rPr>
      </w:pPr>
    </w:p>
    <w:sectPr w:rsidR="0043117B" w:rsidRPr="00A529E8"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B1C" w:rsidRDefault="007E5B1C" w:rsidP="000C45FF">
      <w:r>
        <w:separator/>
      </w:r>
    </w:p>
  </w:endnote>
  <w:endnote w:type="continuationSeparator" w:id="0">
    <w:p w:rsidR="007E5B1C" w:rsidRDefault="007E5B1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B1C" w:rsidRDefault="007E5B1C" w:rsidP="000C45FF">
      <w:r>
        <w:separator/>
      </w:r>
    </w:p>
  </w:footnote>
  <w:footnote w:type="continuationSeparator" w:id="0">
    <w:p w:rsidR="007E5B1C" w:rsidRDefault="007E5B1C"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margin">
            <wp:align>center</wp:align>
          </wp:positionH>
          <wp:positionV relativeFrom="margin">
            <wp:align>center</wp:align>
          </wp:positionV>
          <wp:extent cx="7259955" cy="9628505"/>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xmlns:w15="http://schemas.microsoft.com/office/word/2012/wordml"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xmlns:w15="http://schemas.microsoft.com/office/word/2012/wordml" r:embed="rId2"/>
                      </a:ext>
                    </a:extLst>
                  </a:blip>
                  <a:stretch>
                    <a:fillRect/>
                  </a:stretch>
                </pic:blipFill>
                <pic:spPr>
                  <a:xfrm>
                    <a:off x="0" y="0"/>
                    <a:ext cx="7259955" cy="96285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6EC"/>
    <w:multiLevelType w:val="hybridMultilevel"/>
    <w:tmpl w:val="FD7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1A67"/>
    <w:multiLevelType w:val="hybridMultilevel"/>
    <w:tmpl w:val="E26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300EE"/>
    <w:multiLevelType w:val="hybridMultilevel"/>
    <w:tmpl w:val="AE8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947F2"/>
    <w:multiLevelType w:val="hybridMultilevel"/>
    <w:tmpl w:val="8E5CC590"/>
    <w:lvl w:ilvl="0" w:tplc="04090005">
      <w:start w:val="1"/>
      <w:numFmt w:val="bullet"/>
      <w:lvlText w:val=""/>
      <w:lvlJc w:val="left"/>
      <w:pPr>
        <w:ind w:left="940" w:hanging="360"/>
      </w:pPr>
      <w:rPr>
        <w:rFonts w:ascii="Wingdings" w:hAnsi="Wingdings" w:hint="default"/>
        <w:w w:val="100"/>
        <w:sz w:val="22"/>
        <w:szCs w:val="22"/>
      </w:rPr>
    </w:lvl>
    <w:lvl w:ilvl="1" w:tplc="5ACE0C72">
      <w:numFmt w:val="bullet"/>
      <w:lvlText w:val="•"/>
      <w:lvlJc w:val="left"/>
      <w:pPr>
        <w:ind w:left="1828" w:hanging="360"/>
      </w:pPr>
      <w:rPr>
        <w:rFonts w:hint="default"/>
      </w:rPr>
    </w:lvl>
    <w:lvl w:ilvl="2" w:tplc="B15A5320">
      <w:numFmt w:val="bullet"/>
      <w:lvlText w:val="•"/>
      <w:lvlJc w:val="left"/>
      <w:pPr>
        <w:ind w:left="2716" w:hanging="360"/>
      </w:pPr>
      <w:rPr>
        <w:rFonts w:hint="default"/>
      </w:rPr>
    </w:lvl>
    <w:lvl w:ilvl="3" w:tplc="5F36FA9C">
      <w:numFmt w:val="bullet"/>
      <w:lvlText w:val="•"/>
      <w:lvlJc w:val="left"/>
      <w:pPr>
        <w:ind w:left="3604" w:hanging="360"/>
      </w:pPr>
      <w:rPr>
        <w:rFonts w:hint="default"/>
      </w:rPr>
    </w:lvl>
    <w:lvl w:ilvl="4" w:tplc="CEBC7E00">
      <w:numFmt w:val="bullet"/>
      <w:lvlText w:val="•"/>
      <w:lvlJc w:val="left"/>
      <w:pPr>
        <w:ind w:left="4492" w:hanging="360"/>
      </w:pPr>
      <w:rPr>
        <w:rFonts w:hint="default"/>
      </w:rPr>
    </w:lvl>
    <w:lvl w:ilvl="5" w:tplc="28CA3A5C">
      <w:numFmt w:val="bullet"/>
      <w:lvlText w:val="•"/>
      <w:lvlJc w:val="left"/>
      <w:pPr>
        <w:ind w:left="5380" w:hanging="360"/>
      </w:pPr>
      <w:rPr>
        <w:rFonts w:hint="default"/>
      </w:rPr>
    </w:lvl>
    <w:lvl w:ilvl="6" w:tplc="2952865E">
      <w:numFmt w:val="bullet"/>
      <w:lvlText w:val="•"/>
      <w:lvlJc w:val="left"/>
      <w:pPr>
        <w:ind w:left="6268" w:hanging="360"/>
      </w:pPr>
      <w:rPr>
        <w:rFonts w:hint="default"/>
      </w:rPr>
    </w:lvl>
    <w:lvl w:ilvl="7" w:tplc="3BB03EA4">
      <w:numFmt w:val="bullet"/>
      <w:lvlText w:val="•"/>
      <w:lvlJc w:val="left"/>
      <w:pPr>
        <w:ind w:left="7156" w:hanging="360"/>
      </w:pPr>
      <w:rPr>
        <w:rFonts w:hint="default"/>
      </w:rPr>
    </w:lvl>
    <w:lvl w:ilvl="8" w:tplc="76703AF4">
      <w:numFmt w:val="bullet"/>
      <w:lvlText w:val="•"/>
      <w:lvlJc w:val="left"/>
      <w:pPr>
        <w:ind w:left="8044" w:hanging="360"/>
      </w:pPr>
      <w:rPr>
        <w:rFonts w:hint="default"/>
      </w:rPr>
    </w:lvl>
  </w:abstractNum>
  <w:abstractNum w:abstractNumId="4">
    <w:nsid w:val="11B4527B"/>
    <w:multiLevelType w:val="hybridMultilevel"/>
    <w:tmpl w:val="F6825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423A7"/>
    <w:multiLevelType w:val="multilevel"/>
    <w:tmpl w:val="F0E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412984"/>
    <w:multiLevelType w:val="multilevel"/>
    <w:tmpl w:val="F01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F15811"/>
    <w:multiLevelType w:val="hybridMultilevel"/>
    <w:tmpl w:val="90EC3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A77AB"/>
    <w:multiLevelType w:val="hybridMultilevel"/>
    <w:tmpl w:val="648C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D1F29"/>
    <w:multiLevelType w:val="hybridMultilevel"/>
    <w:tmpl w:val="2CF2BFB2"/>
    <w:lvl w:ilvl="0" w:tplc="04090005">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0">
    <w:nsid w:val="3ABC05FB"/>
    <w:multiLevelType w:val="hybridMultilevel"/>
    <w:tmpl w:val="1CD2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D62C0"/>
    <w:multiLevelType w:val="multilevel"/>
    <w:tmpl w:val="32F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646FA4"/>
    <w:multiLevelType w:val="hybridMultilevel"/>
    <w:tmpl w:val="5E22B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A077A"/>
    <w:multiLevelType w:val="hybridMultilevel"/>
    <w:tmpl w:val="EFC0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700F6C"/>
    <w:multiLevelType w:val="multilevel"/>
    <w:tmpl w:val="A29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B7A85"/>
    <w:multiLevelType w:val="hybridMultilevel"/>
    <w:tmpl w:val="1310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36F2B"/>
    <w:multiLevelType w:val="hybridMultilevel"/>
    <w:tmpl w:val="1D5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C4C62"/>
    <w:multiLevelType w:val="hybridMultilevel"/>
    <w:tmpl w:val="C46E526E"/>
    <w:lvl w:ilvl="0" w:tplc="C64257B0">
      <w:numFmt w:val="bullet"/>
      <w:lvlText w:val=""/>
      <w:lvlJc w:val="left"/>
      <w:pPr>
        <w:ind w:left="940" w:hanging="360"/>
      </w:pPr>
      <w:rPr>
        <w:rFonts w:ascii="Wingdings" w:eastAsia="Wingdings" w:hAnsi="Wingdings" w:cs="Wingdings" w:hint="default"/>
        <w:w w:val="100"/>
        <w:sz w:val="22"/>
        <w:szCs w:val="22"/>
      </w:rPr>
    </w:lvl>
    <w:lvl w:ilvl="1" w:tplc="5ACE0C72">
      <w:numFmt w:val="bullet"/>
      <w:lvlText w:val="•"/>
      <w:lvlJc w:val="left"/>
      <w:pPr>
        <w:ind w:left="1828" w:hanging="360"/>
      </w:pPr>
      <w:rPr>
        <w:rFonts w:hint="default"/>
      </w:rPr>
    </w:lvl>
    <w:lvl w:ilvl="2" w:tplc="B15A5320">
      <w:numFmt w:val="bullet"/>
      <w:lvlText w:val="•"/>
      <w:lvlJc w:val="left"/>
      <w:pPr>
        <w:ind w:left="2716" w:hanging="360"/>
      </w:pPr>
      <w:rPr>
        <w:rFonts w:hint="default"/>
      </w:rPr>
    </w:lvl>
    <w:lvl w:ilvl="3" w:tplc="5F36FA9C">
      <w:numFmt w:val="bullet"/>
      <w:lvlText w:val="•"/>
      <w:lvlJc w:val="left"/>
      <w:pPr>
        <w:ind w:left="3604" w:hanging="360"/>
      </w:pPr>
      <w:rPr>
        <w:rFonts w:hint="default"/>
      </w:rPr>
    </w:lvl>
    <w:lvl w:ilvl="4" w:tplc="CEBC7E00">
      <w:numFmt w:val="bullet"/>
      <w:lvlText w:val="•"/>
      <w:lvlJc w:val="left"/>
      <w:pPr>
        <w:ind w:left="4492" w:hanging="360"/>
      </w:pPr>
      <w:rPr>
        <w:rFonts w:hint="default"/>
      </w:rPr>
    </w:lvl>
    <w:lvl w:ilvl="5" w:tplc="28CA3A5C">
      <w:numFmt w:val="bullet"/>
      <w:lvlText w:val="•"/>
      <w:lvlJc w:val="left"/>
      <w:pPr>
        <w:ind w:left="5380" w:hanging="360"/>
      </w:pPr>
      <w:rPr>
        <w:rFonts w:hint="default"/>
      </w:rPr>
    </w:lvl>
    <w:lvl w:ilvl="6" w:tplc="2952865E">
      <w:numFmt w:val="bullet"/>
      <w:lvlText w:val="•"/>
      <w:lvlJc w:val="left"/>
      <w:pPr>
        <w:ind w:left="6268" w:hanging="360"/>
      </w:pPr>
      <w:rPr>
        <w:rFonts w:hint="default"/>
      </w:rPr>
    </w:lvl>
    <w:lvl w:ilvl="7" w:tplc="3BB03EA4">
      <w:numFmt w:val="bullet"/>
      <w:lvlText w:val="•"/>
      <w:lvlJc w:val="left"/>
      <w:pPr>
        <w:ind w:left="7156" w:hanging="360"/>
      </w:pPr>
      <w:rPr>
        <w:rFonts w:hint="default"/>
      </w:rPr>
    </w:lvl>
    <w:lvl w:ilvl="8" w:tplc="76703AF4">
      <w:numFmt w:val="bullet"/>
      <w:lvlText w:val="•"/>
      <w:lvlJc w:val="left"/>
      <w:pPr>
        <w:ind w:left="8044" w:hanging="360"/>
      </w:pPr>
      <w:rPr>
        <w:rFonts w:hint="default"/>
      </w:rPr>
    </w:lvl>
  </w:abstractNum>
  <w:abstractNum w:abstractNumId="18">
    <w:nsid w:val="749A196D"/>
    <w:multiLevelType w:val="hybridMultilevel"/>
    <w:tmpl w:val="4A5061E0"/>
    <w:lvl w:ilvl="0" w:tplc="04090005">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9">
    <w:nsid w:val="7B012F53"/>
    <w:multiLevelType w:val="hybridMultilevel"/>
    <w:tmpl w:val="9C34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1177E"/>
    <w:multiLevelType w:val="hybridMultilevel"/>
    <w:tmpl w:val="E97CE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CE4D0E"/>
    <w:multiLevelType w:val="hybridMultilevel"/>
    <w:tmpl w:val="B7DC0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9"/>
  </w:num>
  <w:num w:numId="4">
    <w:abstractNumId w:val="18"/>
  </w:num>
  <w:num w:numId="5">
    <w:abstractNumId w:val="20"/>
  </w:num>
  <w:num w:numId="6">
    <w:abstractNumId w:val="13"/>
  </w:num>
  <w:num w:numId="7">
    <w:abstractNumId w:val="2"/>
  </w:num>
  <w:num w:numId="8">
    <w:abstractNumId w:val="19"/>
  </w:num>
  <w:num w:numId="9">
    <w:abstractNumId w:val="0"/>
  </w:num>
  <w:num w:numId="10">
    <w:abstractNumId w:val="10"/>
  </w:num>
  <w:num w:numId="11">
    <w:abstractNumId w:val="8"/>
  </w:num>
  <w:num w:numId="12">
    <w:abstractNumId w:val="15"/>
  </w:num>
  <w:num w:numId="13">
    <w:abstractNumId w:val="21"/>
  </w:num>
  <w:num w:numId="14">
    <w:abstractNumId w:val="6"/>
  </w:num>
  <w:num w:numId="15">
    <w:abstractNumId w:val="7"/>
  </w:num>
  <w:num w:numId="16">
    <w:abstractNumId w:val="1"/>
  </w:num>
  <w:num w:numId="17">
    <w:abstractNumId w:val="5"/>
  </w:num>
  <w:num w:numId="18">
    <w:abstractNumId w:val="11"/>
  </w:num>
  <w:num w:numId="19">
    <w:abstractNumId w:val="14"/>
  </w:num>
  <w:num w:numId="20">
    <w:abstractNumId w:val="16"/>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61"/>
    <w:rsid w:val="000067F1"/>
    <w:rsid w:val="00036450"/>
    <w:rsid w:val="00064175"/>
    <w:rsid w:val="00087D45"/>
    <w:rsid w:val="00094499"/>
    <w:rsid w:val="000A3054"/>
    <w:rsid w:val="000C45FF"/>
    <w:rsid w:val="000E3FD1"/>
    <w:rsid w:val="000E5C59"/>
    <w:rsid w:val="000F7EFF"/>
    <w:rsid w:val="001018FD"/>
    <w:rsid w:val="00112054"/>
    <w:rsid w:val="001525E1"/>
    <w:rsid w:val="00156AA8"/>
    <w:rsid w:val="00180329"/>
    <w:rsid w:val="001827BD"/>
    <w:rsid w:val="0019001F"/>
    <w:rsid w:val="001A2904"/>
    <w:rsid w:val="001A74A5"/>
    <w:rsid w:val="001B2ABD"/>
    <w:rsid w:val="001D2604"/>
    <w:rsid w:val="001D2BD6"/>
    <w:rsid w:val="001E0391"/>
    <w:rsid w:val="001E1759"/>
    <w:rsid w:val="001F1ECC"/>
    <w:rsid w:val="002018E6"/>
    <w:rsid w:val="00223171"/>
    <w:rsid w:val="002300A4"/>
    <w:rsid w:val="00231FD1"/>
    <w:rsid w:val="002400EB"/>
    <w:rsid w:val="00251F7C"/>
    <w:rsid w:val="00255949"/>
    <w:rsid w:val="00256CF7"/>
    <w:rsid w:val="00267F66"/>
    <w:rsid w:val="002726A1"/>
    <w:rsid w:val="00281FD5"/>
    <w:rsid w:val="00285590"/>
    <w:rsid w:val="00294EED"/>
    <w:rsid w:val="002A5538"/>
    <w:rsid w:val="002C21EA"/>
    <w:rsid w:val="003019AC"/>
    <w:rsid w:val="00302DAF"/>
    <w:rsid w:val="0030481B"/>
    <w:rsid w:val="003156FC"/>
    <w:rsid w:val="003254B5"/>
    <w:rsid w:val="00330672"/>
    <w:rsid w:val="0034234D"/>
    <w:rsid w:val="0034346E"/>
    <w:rsid w:val="0037121F"/>
    <w:rsid w:val="00396AA5"/>
    <w:rsid w:val="003A6B7D"/>
    <w:rsid w:val="003A74A4"/>
    <w:rsid w:val="003B06CA"/>
    <w:rsid w:val="00405FAB"/>
    <w:rsid w:val="004071FC"/>
    <w:rsid w:val="00445947"/>
    <w:rsid w:val="00460BB5"/>
    <w:rsid w:val="004813B3"/>
    <w:rsid w:val="00496591"/>
    <w:rsid w:val="004C2699"/>
    <w:rsid w:val="004C63E4"/>
    <w:rsid w:val="004D3011"/>
    <w:rsid w:val="004F4FB2"/>
    <w:rsid w:val="00510D7B"/>
    <w:rsid w:val="005262AC"/>
    <w:rsid w:val="00532727"/>
    <w:rsid w:val="00564BA3"/>
    <w:rsid w:val="005A5661"/>
    <w:rsid w:val="005D1164"/>
    <w:rsid w:val="005E39D5"/>
    <w:rsid w:val="00600670"/>
    <w:rsid w:val="0062123A"/>
    <w:rsid w:val="00630079"/>
    <w:rsid w:val="00646E75"/>
    <w:rsid w:val="006771D0"/>
    <w:rsid w:val="00684E9B"/>
    <w:rsid w:val="006A6DCF"/>
    <w:rsid w:val="006C4489"/>
    <w:rsid w:val="006D4E86"/>
    <w:rsid w:val="006D5511"/>
    <w:rsid w:val="00703987"/>
    <w:rsid w:val="00715FCB"/>
    <w:rsid w:val="00743101"/>
    <w:rsid w:val="007775E1"/>
    <w:rsid w:val="007867A0"/>
    <w:rsid w:val="007927F5"/>
    <w:rsid w:val="00794381"/>
    <w:rsid w:val="007B25B0"/>
    <w:rsid w:val="007C1C64"/>
    <w:rsid w:val="007C227D"/>
    <w:rsid w:val="007C5CBB"/>
    <w:rsid w:val="007C5F61"/>
    <w:rsid w:val="007C7218"/>
    <w:rsid w:val="007E5B1C"/>
    <w:rsid w:val="00802CA0"/>
    <w:rsid w:val="008034C7"/>
    <w:rsid w:val="00833D23"/>
    <w:rsid w:val="00855908"/>
    <w:rsid w:val="00870644"/>
    <w:rsid w:val="008C2567"/>
    <w:rsid w:val="008F2E9E"/>
    <w:rsid w:val="008F3AC8"/>
    <w:rsid w:val="008F5B08"/>
    <w:rsid w:val="00906CB5"/>
    <w:rsid w:val="00915E49"/>
    <w:rsid w:val="00921232"/>
    <w:rsid w:val="009260CD"/>
    <w:rsid w:val="0093378C"/>
    <w:rsid w:val="00935719"/>
    <w:rsid w:val="00940012"/>
    <w:rsid w:val="00950CDA"/>
    <w:rsid w:val="00952C25"/>
    <w:rsid w:val="00961DE0"/>
    <w:rsid w:val="009B1FD3"/>
    <w:rsid w:val="00A2118D"/>
    <w:rsid w:val="00A30AA5"/>
    <w:rsid w:val="00A5005F"/>
    <w:rsid w:val="00A529E8"/>
    <w:rsid w:val="00A63757"/>
    <w:rsid w:val="00AD76E2"/>
    <w:rsid w:val="00AE0517"/>
    <w:rsid w:val="00AE3068"/>
    <w:rsid w:val="00B03D97"/>
    <w:rsid w:val="00B20152"/>
    <w:rsid w:val="00B359E4"/>
    <w:rsid w:val="00B57D98"/>
    <w:rsid w:val="00B62B98"/>
    <w:rsid w:val="00B649C0"/>
    <w:rsid w:val="00B70850"/>
    <w:rsid w:val="00B96D98"/>
    <w:rsid w:val="00BB6395"/>
    <w:rsid w:val="00BF2748"/>
    <w:rsid w:val="00BF2F0A"/>
    <w:rsid w:val="00BF4101"/>
    <w:rsid w:val="00C066B6"/>
    <w:rsid w:val="00C37BA1"/>
    <w:rsid w:val="00C4674C"/>
    <w:rsid w:val="00C506CF"/>
    <w:rsid w:val="00C65468"/>
    <w:rsid w:val="00C7191F"/>
    <w:rsid w:val="00C72BED"/>
    <w:rsid w:val="00C75A2D"/>
    <w:rsid w:val="00C91CA8"/>
    <w:rsid w:val="00C9578B"/>
    <w:rsid w:val="00CB0055"/>
    <w:rsid w:val="00CC0988"/>
    <w:rsid w:val="00D117B2"/>
    <w:rsid w:val="00D1204D"/>
    <w:rsid w:val="00D2522B"/>
    <w:rsid w:val="00D422DE"/>
    <w:rsid w:val="00D4746B"/>
    <w:rsid w:val="00D5459D"/>
    <w:rsid w:val="00D57C09"/>
    <w:rsid w:val="00DA1F4D"/>
    <w:rsid w:val="00DA3CBA"/>
    <w:rsid w:val="00DC3D6B"/>
    <w:rsid w:val="00DD172A"/>
    <w:rsid w:val="00DD2E0C"/>
    <w:rsid w:val="00DE524E"/>
    <w:rsid w:val="00DF52CA"/>
    <w:rsid w:val="00E07552"/>
    <w:rsid w:val="00E25A26"/>
    <w:rsid w:val="00E4381A"/>
    <w:rsid w:val="00E55D74"/>
    <w:rsid w:val="00EA2368"/>
    <w:rsid w:val="00EA6045"/>
    <w:rsid w:val="00ED4898"/>
    <w:rsid w:val="00ED6DCB"/>
    <w:rsid w:val="00F00178"/>
    <w:rsid w:val="00F02637"/>
    <w:rsid w:val="00F47014"/>
    <w:rsid w:val="00F50198"/>
    <w:rsid w:val="00F60274"/>
    <w:rsid w:val="00F647F6"/>
    <w:rsid w:val="00F75C6A"/>
    <w:rsid w:val="00F77FB9"/>
    <w:rsid w:val="00F86B7E"/>
    <w:rsid w:val="00FB068F"/>
    <w:rsid w:val="00FB4BA3"/>
    <w:rsid w:val="00FD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5A5661"/>
    <w:pPr>
      <w:widowControl w:val="0"/>
      <w:autoSpaceDE w:val="0"/>
      <w:autoSpaceDN w:val="0"/>
      <w:spacing w:before="112"/>
      <w:ind w:left="940" w:hanging="360"/>
    </w:pPr>
    <w:rPr>
      <w:rFonts w:ascii="Arial" w:eastAsia="Arial" w:hAnsi="Arial" w:cs="Arial"/>
      <w:sz w:val="22"/>
      <w:lang w:eastAsia="en-US"/>
    </w:rPr>
  </w:style>
  <w:style w:type="paragraph" w:styleId="BodyText">
    <w:name w:val="Body Text"/>
    <w:basedOn w:val="Normal"/>
    <w:link w:val="BodyTextChar"/>
    <w:uiPriority w:val="1"/>
    <w:qFormat/>
    <w:rsid w:val="005A5661"/>
    <w:pPr>
      <w:widowControl w:val="0"/>
      <w:autoSpaceDE w:val="0"/>
      <w:autoSpaceDN w:val="0"/>
      <w:spacing w:before="112"/>
      <w:ind w:left="940" w:hanging="360"/>
    </w:pPr>
    <w:rPr>
      <w:rFonts w:ascii="Arial" w:eastAsia="Arial" w:hAnsi="Arial" w:cs="Arial"/>
      <w:sz w:val="22"/>
      <w:lang w:eastAsia="en-US"/>
    </w:rPr>
  </w:style>
  <w:style w:type="character" w:customStyle="1" w:styleId="BodyTextChar">
    <w:name w:val="Body Text Char"/>
    <w:basedOn w:val="DefaultParagraphFont"/>
    <w:link w:val="BodyText"/>
    <w:uiPriority w:val="1"/>
    <w:rsid w:val="005A5661"/>
    <w:rPr>
      <w:rFonts w:ascii="Arial" w:eastAsia="Arial" w:hAnsi="Arial" w:cs="Arial"/>
      <w:sz w:val="22"/>
      <w:szCs w:val="22"/>
      <w:lang w:eastAsia="en-US"/>
    </w:rPr>
  </w:style>
  <w:style w:type="paragraph" w:styleId="NoSpacing">
    <w:name w:val="No Spacing"/>
    <w:uiPriority w:val="1"/>
    <w:qFormat/>
    <w:rsid w:val="00231FD1"/>
    <w:rPr>
      <w:sz w:val="18"/>
      <w:szCs w:val="22"/>
    </w:rPr>
  </w:style>
  <w:style w:type="paragraph" w:styleId="BalloonText">
    <w:name w:val="Balloon Text"/>
    <w:basedOn w:val="Normal"/>
    <w:link w:val="BalloonTextChar"/>
    <w:uiPriority w:val="99"/>
    <w:semiHidden/>
    <w:unhideWhenUsed/>
    <w:rsid w:val="008F2E9E"/>
    <w:rPr>
      <w:rFonts w:ascii="Tahoma" w:hAnsi="Tahoma" w:cs="Tahoma"/>
      <w:sz w:val="16"/>
      <w:szCs w:val="16"/>
    </w:rPr>
  </w:style>
  <w:style w:type="character" w:customStyle="1" w:styleId="BalloonTextChar">
    <w:name w:val="Balloon Text Char"/>
    <w:basedOn w:val="DefaultParagraphFont"/>
    <w:link w:val="BalloonText"/>
    <w:uiPriority w:val="99"/>
    <w:semiHidden/>
    <w:rsid w:val="008F2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5A5661"/>
    <w:pPr>
      <w:widowControl w:val="0"/>
      <w:autoSpaceDE w:val="0"/>
      <w:autoSpaceDN w:val="0"/>
      <w:spacing w:before="112"/>
      <w:ind w:left="940" w:hanging="360"/>
    </w:pPr>
    <w:rPr>
      <w:rFonts w:ascii="Arial" w:eastAsia="Arial" w:hAnsi="Arial" w:cs="Arial"/>
      <w:sz w:val="22"/>
      <w:lang w:eastAsia="en-US"/>
    </w:rPr>
  </w:style>
  <w:style w:type="paragraph" w:styleId="BodyText">
    <w:name w:val="Body Text"/>
    <w:basedOn w:val="Normal"/>
    <w:link w:val="BodyTextChar"/>
    <w:uiPriority w:val="1"/>
    <w:qFormat/>
    <w:rsid w:val="005A5661"/>
    <w:pPr>
      <w:widowControl w:val="0"/>
      <w:autoSpaceDE w:val="0"/>
      <w:autoSpaceDN w:val="0"/>
      <w:spacing w:before="112"/>
      <w:ind w:left="940" w:hanging="360"/>
    </w:pPr>
    <w:rPr>
      <w:rFonts w:ascii="Arial" w:eastAsia="Arial" w:hAnsi="Arial" w:cs="Arial"/>
      <w:sz w:val="22"/>
      <w:lang w:eastAsia="en-US"/>
    </w:rPr>
  </w:style>
  <w:style w:type="character" w:customStyle="1" w:styleId="BodyTextChar">
    <w:name w:val="Body Text Char"/>
    <w:basedOn w:val="DefaultParagraphFont"/>
    <w:link w:val="BodyText"/>
    <w:uiPriority w:val="1"/>
    <w:rsid w:val="005A5661"/>
    <w:rPr>
      <w:rFonts w:ascii="Arial" w:eastAsia="Arial" w:hAnsi="Arial" w:cs="Arial"/>
      <w:sz w:val="22"/>
      <w:szCs w:val="22"/>
      <w:lang w:eastAsia="en-US"/>
    </w:rPr>
  </w:style>
  <w:style w:type="paragraph" w:styleId="NoSpacing">
    <w:name w:val="No Spacing"/>
    <w:uiPriority w:val="1"/>
    <w:qFormat/>
    <w:rsid w:val="00231FD1"/>
    <w:rPr>
      <w:sz w:val="18"/>
      <w:szCs w:val="22"/>
    </w:rPr>
  </w:style>
  <w:style w:type="paragraph" w:styleId="BalloonText">
    <w:name w:val="Balloon Text"/>
    <w:basedOn w:val="Normal"/>
    <w:link w:val="BalloonTextChar"/>
    <w:uiPriority w:val="99"/>
    <w:semiHidden/>
    <w:unhideWhenUsed/>
    <w:rsid w:val="008F2E9E"/>
    <w:rPr>
      <w:rFonts w:ascii="Tahoma" w:hAnsi="Tahoma" w:cs="Tahoma"/>
      <w:sz w:val="16"/>
      <w:szCs w:val="16"/>
    </w:rPr>
  </w:style>
  <w:style w:type="character" w:customStyle="1" w:styleId="BalloonTextChar">
    <w:name w:val="Balloon Text Char"/>
    <w:basedOn w:val="DefaultParagraphFont"/>
    <w:link w:val="BalloonText"/>
    <w:uiPriority w:val="99"/>
    <w:semiHidden/>
    <w:rsid w:val="008F2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2336">
      <w:bodyDiv w:val="1"/>
      <w:marLeft w:val="0"/>
      <w:marRight w:val="0"/>
      <w:marTop w:val="0"/>
      <w:marBottom w:val="0"/>
      <w:divBdr>
        <w:top w:val="none" w:sz="0" w:space="0" w:color="auto"/>
        <w:left w:val="none" w:sz="0" w:space="0" w:color="auto"/>
        <w:bottom w:val="none" w:sz="0" w:space="0" w:color="auto"/>
        <w:right w:val="none" w:sz="0" w:space="0" w:color="auto"/>
      </w:divBdr>
    </w:div>
    <w:div w:id="507254218">
      <w:bodyDiv w:val="1"/>
      <w:marLeft w:val="0"/>
      <w:marRight w:val="0"/>
      <w:marTop w:val="0"/>
      <w:marBottom w:val="0"/>
      <w:divBdr>
        <w:top w:val="none" w:sz="0" w:space="0" w:color="auto"/>
        <w:left w:val="none" w:sz="0" w:space="0" w:color="auto"/>
        <w:bottom w:val="none" w:sz="0" w:space="0" w:color="auto"/>
        <w:right w:val="none" w:sz="0" w:space="0" w:color="auto"/>
      </w:divBdr>
    </w:div>
    <w:div w:id="781922516">
      <w:bodyDiv w:val="1"/>
      <w:marLeft w:val="0"/>
      <w:marRight w:val="0"/>
      <w:marTop w:val="0"/>
      <w:marBottom w:val="0"/>
      <w:divBdr>
        <w:top w:val="none" w:sz="0" w:space="0" w:color="auto"/>
        <w:left w:val="none" w:sz="0" w:space="0" w:color="auto"/>
        <w:bottom w:val="none" w:sz="0" w:space="0" w:color="auto"/>
        <w:right w:val="none" w:sz="0" w:space="0" w:color="auto"/>
      </w:divBdr>
    </w:div>
    <w:div w:id="1267229568">
      <w:bodyDiv w:val="1"/>
      <w:marLeft w:val="0"/>
      <w:marRight w:val="0"/>
      <w:marTop w:val="0"/>
      <w:marBottom w:val="0"/>
      <w:divBdr>
        <w:top w:val="none" w:sz="0" w:space="0" w:color="auto"/>
        <w:left w:val="none" w:sz="0" w:space="0" w:color="auto"/>
        <w:bottom w:val="none" w:sz="0" w:space="0" w:color="auto"/>
        <w:right w:val="none" w:sz="0" w:space="0" w:color="auto"/>
      </w:divBdr>
    </w:div>
    <w:div w:id="162569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4uphilip@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NAN\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5029A1A62C4143AE0E03BD9804A960"/>
        <w:category>
          <w:name w:val="General"/>
          <w:gallery w:val="placeholder"/>
        </w:category>
        <w:types>
          <w:type w:val="bbPlcHdr"/>
        </w:types>
        <w:behaviors>
          <w:behavior w:val="content"/>
        </w:behaviors>
        <w:guid w:val="{5D2BA650-48F4-407E-9469-FE1994A1C0FB}"/>
      </w:docPartPr>
      <w:docPartBody>
        <w:p w:rsidR="005E6888" w:rsidRDefault="00B2646F" w:rsidP="00B2646F">
          <w:pPr>
            <w:pStyle w:val="DF5029A1A62C4143AE0E03BD9804A960"/>
          </w:pPr>
          <w:r w:rsidRPr="00CB0055">
            <w:t>Contact</w:t>
          </w:r>
        </w:p>
      </w:docPartBody>
    </w:docPart>
    <w:docPart>
      <w:docPartPr>
        <w:name w:val="BAFA150E3344409C924427864F771DF6"/>
        <w:category>
          <w:name w:val="General"/>
          <w:gallery w:val="placeholder"/>
        </w:category>
        <w:types>
          <w:type w:val="bbPlcHdr"/>
        </w:types>
        <w:behaviors>
          <w:behavior w:val="content"/>
        </w:behaviors>
        <w:guid w:val="{25316E8E-A2FC-40A6-9011-0561C2947CF7}"/>
      </w:docPartPr>
      <w:docPartBody>
        <w:p w:rsidR="005E6888" w:rsidRDefault="00B2646F" w:rsidP="00B2646F">
          <w:pPr>
            <w:pStyle w:val="BAFA150E3344409C924427864F771DF6"/>
          </w:pPr>
          <w:r w:rsidRPr="00036450">
            <w:t>WORK EXPERIENCE</w:t>
          </w:r>
        </w:p>
      </w:docPartBody>
    </w:docPart>
    <w:docPart>
      <w:docPartPr>
        <w:name w:val="99632E75B97F4E6B8BDA93977ABA80B8"/>
        <w:category>
          <w:name w:val="General"/>
          <w:gallery w:val="placeholder"/>
        </w:category>
        <w:types>
          <w:type w:val="bbPlcHdr"/>
        </w:types>
        <w:behaviors>
          <w:behavior w:val="content"/>
        </w:behaviors>
        <w:guid w:val="{063A80E3-5E87-4783-8978-A39AE9711CB8}"/>
      </w:docPartPr>
      <w:docPartBody>
        <w:p w:rsidR="00C21A7E" w:rsidRDefault="005E6888" w:rsidP="005E6888">
          <w:pPr>
            <w:pStyle w:val="99632E75B97F4E6B8BDA93977ABA80B8"/>
          </w:pPr>
          <w:r w:rsidRPr="00036450">
            <w:t>EDUCATION</w:t>
          </w:r>
        </w:p>
      </w:docPartBody>
    </w:docPart>
    <w:docPart>
      <w:docPartPr>
        <w:name w:val="FF22CF2512904608A94A9A7D7E8B4350"/>
        <w:category>
          <w:name w:val="General"/>
          <w:gallery w:val="placeholder"/>
        </w:category>
        <w:types>
          <w:type w:val="bbPlcHdr"/>
        </w:types>
        <w:behaviors>
          <w:behavior w:val="content"/>
        </w:behaviors>
        <w:guid w:val="{46DA92AA-F4A1-4CE2-B852-F887B1144E21}"/>
      </w:docPartPr>
      <w:docPartBody>
        <w:p w:rsidR="005010AB" w:rsidRDefault="00046D4B" w:rsidP="00046D4B">
          <w:pPr>
            <w:pStyle w:val="FF22CF2512904608A94A9A7D7E8B4350"/>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6F"/>
    <w:rsid w:val="00046D4B"/>
    <w:rsid w:val="000575E0"/>
    <w:rsid w:val="000F17E4"/>
    <w:rsid w:val="00153549"/>
    <w:rsid w:val="00162549"/>
    <w:rsid w:val="002C00C8"/>
    <w:rsid w:val="0036227A"/>
    <w:rsid w:val="003A6F5A"/>
    <w:rsid w:val="003B20D7"/>
    <w:rsid w:val="004325BE"/>
    <w:rsid w:val="004E34D9"/>
    <w:rsid w:val="005010AB"/>
    <w:rsid w:val="005E6888"/>
    <w:rsid w:val="0060279D"/>
    <w:rsid w:val="0063070C"/>
    <w:rsid w:val="006B418F"/>
    <w:rsid w:val="007230E0"/>
    <w:rsid w:val="00881BC0"/>
    <w:rsid w:val="008922A4"/>
    <w:rsid w:val="0090722B"/>
    <w:rsid w:val="00911BD1"/>
    <w:rsid w:val="0099176C"/>
    <w:rsid w:val="009939C9"/>
    <w:rsid w:val="00A305C7"/>
    <w:rsid w:val="00B2646F"/>
    <w:rsid w:val="00B758C9"/>
    <w:rsid w:val="00C125D3"/>
    <w:rsid w:val="00C21A7E"/>
    <w:rsid w:val="00CA440A"/>
    <w:rsid w:val="00CE2115"/>
    <w:rsid w:val="00D51559"/>
    <w:rsid w:val="00D85476"/>
    <w:rsid w:val="00E022A1"/>
    <w:rsid w:val="00E20A02"/>
    <w:rsid w:val="00ED0F7D"/>
    <w:rsid w:val="00F0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B2646F"/>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2CFE60C44340BBB1D5437DCDD3527B">
    <w:name w:val="FD2CFE60C44340BBB1D5437DCDD3527B"/>
  </w:style>
  <w:style w:type="paragraph" w:customStyle="1" w:styleId="FACE54E57B7548F480CD7764F2177CD9">
    <w:name w:val="FACE54E57B7548F480CD7764F2177CD9"/>
  </w:style>
  <w:style w:type="paragraph" w:customStyle="1" w:styleId="3FE9493135414F9EA7A9A636EEE4F20C">
    <w:name w:val="3FE9493135414F9EA7A9A636EEE4F20C"/>
  </w:style>
  <w:style w:type="paragraph" w:customStyle="1" w:styleId="7EDDC3F346CD4B2B81513EBD10D71C8E">
    <w:name w:val="7EDDC3F346CD4B2B81513EBD10D71C8E"/>
  </w:style>
  <w:style w:type="paragraph" w:customStyle="1" w:styleId="1AB69CB8A2FD451B90AD361A76A69794">
    <w:name w:val="1AB69CB8A2FD451B90AD361A76A69794"/>
  </w:style>
  <w:style w:type="paragraph" w:customStyle="1" w:styleId="D0C907CFAF724786843F64620ED8364C">
    <w:name w:val="D0C907CFAF724786843F64620ED8364C"/>
  </w:style>
  <w:style w:type="paragraph" w:customStyle="1" w:styleId="B07BE5C52CD4400EA1709A5076CD7989">
    <w:name w:val="B07BE5C52CD4400EA1709A5076CD7989"/>
  </w:style>
  <w:style w:type="paragraph" w:customStyle="1" w:styleId="994B7EB620774E5B9B4153D9343D624A">
    <w:name w:val="994B7EB620774E5B9B4153D9343D624A"/>
  </w:style>
  <w:style w:type="paragraph" w:customStyle="1" w:styleId="8280AF3E715941F69D41ED5E325A4826">
    <w:name w:val="8280AF3E715941F69D41ED5E325A4826"/>
  </w:style>
  <w:style w:type="paragraph" w:customStyle="1" w:styleId="3199317DFBD34F74B76E6C4037DADC87">
    <w:name w:val="3199317DFBD34F74B76E6C4037DADC87"/>
  </w:style>
  <w:style w:type="character" w:styleId="Hyperlink">
    <w:name w:val="Hyperlink"/>
    <w:basedOn w:val="DefaultParagraphFont"/>
    <w:uiPriority w:val="99"/>
    <w:unhideWhenUsed/>
    <w:rPr>
      <w:color w:val="943634" w:themeColor="accent2" w:themeShade="BF"/>
      <w:u w:val="single"/>
    </w:rPr>
  </w:style>
  <w:style w:type="paragraph" w:customStyle="1" w:styleId="7E94EE559F284251BA98ACC38A004E9A">
    <w:name w:val="7E94EE559F284251BA98ACC38A004E9A"/>
  </w:style>
  <w:style w:type="paragraph" w:customStyle="1" w:styleId="0083DDEBEA3C40C2B3DAEB27ED13BAA9">
    <w:name w:val="0083DDEBEA3C40C2B3DAEB27ED13BAA9"/>
  </w:style>
  <w:style w:type="paragraph" w:customStyle="1" w:styleId="4740AB82BFAA44A1890F5996560BBEC1">
    <w:name w:val="4740AB82BFAA44A1890F5996560BBEC1"/>
  </w:style>
  <w:style w:type="paragraph" w:customStyle="1" w:styleId="8A35072860A24274BB3E29C8ECAAF059">
    <w:name w:val="8A35072860A24274BB3E29C8ECAAF059"/>
  </w:style>
  <w:style w:type="paragraph" w:customStyle="1" w:styleId="1246BBDDF3B4456CA74637C51B243E96">
    <w:name w:val="1246BBDDF3B4456CA74637C51B243E96"/>
  </w:style>
  <w:style w:type="paragraph" w:customStyle="1" w:styleId="9E92F00E6D86437DBE268D984383FD89">
    <w:name w:val="9E92F00E6D86437DBE268D984383FD89"/>
  </w:style>
  <w:style w:type="paragraph" w:customStyle="1" w:styleId="AB187F1902464C1787CCB9BFB707090C">
    <w:name w:val="AB187F1902464C1787CCB9BFB707090C"/>
  </w:style>
  <w:style w:type="paragraph" w:customStyle="1" w:styleId="5988C49A00C94752A9A8115BC8BA79BE">
    <w:name w:val="5988C49A00C94752A9A8115BC8BA79BE"/>
  </w:style>
  <w:style w:type="paragraph" w:customStyle="1" w:styleId="2E854F8E839047E180D78BED104B72CB">
    <w:name w:val="2E854F8E839047E180D78BED104B72CB"/>
  </w:style>
  <w:style w:type="paragraph" w:customStyle="1" w:styleId="E56EBE8199304B36865723DB743D227C">
    <w:name w:val="E56EBE8199304B36865723DB743D227C"/>
  </w:style>
  <w:style w:type="paragraph" w:customStyle="1" w:styleId="0718557730554E92943213AADB18B29E">
    <w:name w:val="0718557730554E92943213AADB18B29E"/>
  </w:style>
  <w:style w:type="paragraph" w:customStyle="1" w:styleId="EF72AF030D4A4E66BE76A37E2670F87C">
    <w:name w:val="EF72AF030D4A4E66BE76A37E2670F87C"/>
  </w:style>
  <w:style w:type="paragraph" w:customStyle="1" w:styleId="FCBBF856283B46C59F3B0853AE692F00">
    <w:name w:val="FCBBF856283B46C59F3B0853AE692F00"/>
  </w:style>
  <w:style w:type="paragraph" w:customStyle="1" w:styleId="601A30273A864A2C9E9C8D51C89219CB">
    <w:name w:val="601A30273A864A2C9E9C8D51C89219CB"/>
  </w:style>
  <w:style w:type="paragraph" w:customStyle="1" w:styleId="BFDE6445B3F94E678294C4597CC8F4BD">
    <w:name w:val="BFDE6445B3F94E678294C4597CC8F4BD"/>
  </w:style>
  <w:style w:type="paragraph" w:customStyle="1" w:styleId="76AA012852074202A626AE5AFCE447D5">
    <w:name w:val="76AA012852074202A626AE5AFCE447D5"/>
  </w:style>
  <w:style w:type="paragraph" w:customStyle="1" w:styleId="4EE39953E80047EC868DD323E20965D3">
    <w:name w:val="4EE39953E80047EC868DD323E20965D3"/>
  </w:style>
  <w:style w:type="paragraph" w:customStyle="1" w:styleId="91BF83B87F7E46FE98C2B061A93E7F39">
    <w:name w:val="91BF83B87F7E46FE98C2B061A93E7F39"/>
  </w:style>
  <w:style w:type="paragraph" w:customStyle="1" w:styleId="8F58A288C6E445099243BFC6F5E8DB6C">
    <w:name w:val="8F58A288C6E445099243BFC6F5E8DB6C"/>
  </w:style>
  <w:style w:type="paragraph" w:customStyle="1" w:styleId="3D1A47BA21F34A54BE5B70B2C121C356">
    <w:name w:val="3D1A47BA21F34A54BE5B70B2C121C356"/>
  </w:style>
  <w:style w:type="paragraph" w:customStyle="1" w:styleId="D2CE2BFFCD2F4145A6E935E966F72143">
    <w:name w:val="D2CE2BFFCD2F4145A6E935E966F72143"/>
  </w:style>
  <w:style w:type="paragraph" w:customStyle="1" w:styleId="FB48B034AD6440F9BE84C8B8C627886B">
    <w:name w:val="FB48B034AD6440F9BE84C8B8C627886B"/>
  </w:style>
  <w:style w:type="paragraph" w:customStyle="1" w:styleId="797DCBB2838A470EBBCE65F0F2B997B7">
    <w:name w:val="797DCBB2838A470EBBCE65F0F2B997B7"/>
  </w:style>
  <w:style w:type="paragraph" w:customStyle="1" w:styleId="06DDE24EE18B40D9B80F637FD823DC54">
    <w:name w:val="06DDE24EE18B40D9B80F637FD823DC54"/>
  </w:style>
  <w:style w:type="paragraph" w:customStyle="1" w:styleId="4B8DE1E8406346DCA524B681B24D5837">
    <w:name w:val="4B8DE1E8406346DCA524B681B24D5837"/>
  </w:style>
  <w:style w:type="paragraph" w:customStyle="1" w:styleId="56D570A6E4DF4822A08F3664A4A0B2CF">
    <w:name w:val="56D570A6E4DF4822A08F3664A4A0B2CF"/>
  </w:style>
  <w:style w:type="paragraph" w:customStyle="1" w:styleId="3921E340EFCA4CAD8FDEF0DDD803633E">
    <w:name w:val="3921E340EFCA4CAD8FDEF0DDD803633E"/>
  </w:style>
  <w:style w:type="paragraph" w:customStyle="1" w:styleId="08CC769D8F3046748AB958E7245AB1B2">
    <w:name w:val="08CC769D8F3046748AB958E7245AB1B2"/>
  </w:style>
  <w:style w:type="paragraph" w:customStyle="1" w:styleId="7F1B50A41473498B9212CCA7A17CD26E">
    <w:name w:val="7F1B50A41473498B9212CCA7A17CD26E"/>
  </w:style>
  <w:style w:type="paragraph" w:customStyle="1" w:styleId="62C7BD44B4A545AE9A9BAC18AFBBCC41">
    <w:name w:val="62C7BD44B4A545AE9A9BAC18AFBBCC41"/>
  </w:style>
  <w:style w:type="character" w:customStyle="1" w:styleId="Heading2Char">
    <w:name w:val="Heading 2 Char"/>
    <w:basedOn w:val="DefaultParagraphFont"/>
    <w:link w:val="Heading2"/>
    <w:uiPriority w:val="9"/>
    <w:rsid w:val="00B2646F"/>
    <w:rPr>
      <w:rFonts w:asciiTheme="majorHAnsi" w:eastAsiaTheme="majorEastAsia" w:hAnsiTheme="majorHAnsi" w:cstheme="majorBidi"/>
      <w:b/>
      <w:bCs/>
      <w:caps/>
      <w:szCs w:val="26"/>
      <w:lang w:eastAsia="ja-JP"/>
    </w:rPr>
  </w:style>
  <w:style w:type="paragraph" w:customStyle="1" w:styleId="D9CAEE527416475D844097781C622B1A">
    <w:name w:val="D9CAEE527416475D844097781C622B1A"/>
  </w:style>
  <w:style w:type="paragraph" w:customStyle="1" w:styleId="7DA1502D961D479CB0B2BE60B76E4B21">
    <w:name w:val="7DA1502D961D479CB0B2BE60B76E4B21"/>
    <w:rsid w:val="00B2646F"/>
  </w:style>
  <w:style w:type="paragraph" w:customStyle="1" w:styleId="D087DA8235654B6DAFC47B4C0F404A07">
    <w:name w:val="D087DA8235654B6DAFC47B4C0F404A07"/>
    <w:rsid w:val="00B2646F"/>
  </w:style>
  <w:style w:type="paragraph" w:customStyle="1" w:styleId="EC7F89895ACC4844800F4F7612DE02EA">
    <w:name w:val="EC7F89895ACC4844800F4F7612DE02EA"/>
    <w:rsid w:val="00B2646F"/>
  </w:style>
  <w:style w:type="paragraph" w:customStyle="1" w:styleId="90B8EE5301CB46C89DC6632883B39235">
    <w:name w:val="90B8EE5301CB46C89DC6632883B39235"/>
    <w:rsid w:val="00B2646F"/>
  </w:style>
  <w:style w:type="paragraph" w:customStyle="1" w:styleId="3E0BE38644F04148889CE6837B71C3D3">
    <w:name w:val="3E0BE38644F04148889CE6837B71C3D3"/>
    <w:rsid w:val="00B2646F"/>
  </w:style>
  <w:style w:type="paragraph" w:customStyle="1" w:styleId="DFC939FE15E042E48753833FE2C23E44">
    <w:name w:val="DFC939FE15E042E48753833FE2C23E44"/>
    <w:rsid w:val="00B2646F"/>
  </w:style>
  <w:style w:type="paragraph" w:customStyle="1" w:styleId="6A791E572C2648209E3A3DFCAEA1436B">
    <w:name w:val="6A791E572C2648209E3A3DFCAEA1436B"/>
    <w:rsid w:val="00B2646F"/>
  </w:style>
  <w:style w:type="paragraph" w:customStyle="1" w:styleId="A5DECFD4CA3644F08768C524E34F884C">
    <w:name w:val="A5DECFD4CA3644F08768C524E34F884C"/>
    <w:rsid w:val="00B2646F"/>
  </w:style>
  <w:style w:type="paragraph" w:customStyle="1" w:styleId="DF5029A1A62C4143AE0E03BD9804A960">
    <w:name w:val="DF5029A1A62C4143AE0E03BD9804A960"/>
    <w:rsid w:val="00B2646F"/>
  </w:style>
  <w:style w:type="paragraph" w:customStyle="1" w:styleId="E32B069C387F4623B7DDCDCF5108B8DD">
    <w:name w:val="E32B069C387F4623B7DDCDCF5108B8DD"/>
    <w:rsid w:val="00B2646F"/>
  </w:style>
  <w:style w:type="paragraph" w:customStyle="1" w:styleId="68AE070734F44DA3A64C3E64114B5770">
    <w:name w:val="68AE070734F44DA3A64C3E64114B5770"/>
    <w:rsid w:val="00B2646F"/>
  </w:style>
  <w:style w:type="paragraph" w:customStyle="1" w:styleId="BAFA150E3344409C924427864F771DF6">
    <w:name w:val="BAFA150E3344409C924427864F771DF6"/>
    <w:rsid w:val="00B2646F"/>
  </w:style>
  <w:style w:type="paragraph" w:customStyle="1" w:styleId="4F0F64B340A64C53A30A4E8B16220267">
    <w:name w:val="4F0F64B340A64C53A30A4E8B16220267"/>
    <w:rsid w:val="00B2646F"/>
  </w:style>
  <w:style w:type="paragraph" w:customStyle="1" w:styleId="18F0A6AAB915414281D0A7AEC9C23DA2">
    <w:name w:val="18F0A6AAB915414281D0A7AEC9C23DA2"/>
    <w:rsid w:val="005E6888"/>
  </w:style>
  <w:style w:type="paragraph" w:customStyle="1" w:styleId="8107BB2C251248E6A91FDD694149F9C6">
    <w:name w:val="8107BB2C251248E6A91FDD694149F9C6"/>
    <w:rsid w:val="005E6888"/>
  </w:style>
  <w:style w:type="paragraph" w:customStyle="1" w:styleId="C1181B8B638D4A628584242E68A2CF12">
    <w:name w:val="C1181B8B638D4A628584242E68A2CF12"/>
    <w:rsid w:val="005E6888"/>
  </w:style>
  <w:style w:type="paragraph" w:customStyle="1" w:styleId="F7AB5E10E40D4063B50C555749F20DC8">
    <w:name w:val="F7AB5E10E40D4063B50C555749F20DC8"/>
    <w:rsid w:val="005E6888"/>
  </w:style>
  <w:style w:type="paragraph" w:customStyle="1" w:styleId="1B93B46ADD3443799691EBBEA5DFB4AB">
    <w:name w:val="1B93B46ADD3443799691EBBEA5DFB4AB"/>
    <w:rsid w:val="005E6888"/>
  </w:style>
  <w:style w:type="paragraph" w:customStyle="1" w:styleId="F880980133664F5A8F2AD10D11DA0066">
    <w:name w:val="F880980133664F5A8F2AD10D11DA0066"/>
    <w:rsid w:val="005E6888"/>
  </w:style>
  <w:style w:type="paragraph" w:customStyle="1" w:styleId="68BB2B226DAD42F8915376B0EC35A583">
    <w:name w:val="68BB2B226DAD42F8915376B0EC35A583"/>
    <w:rsid w:val="005E6888"/>
  </w:style>
  <w:style w:type="paragraph" w:customStyle="1" w:styleId="B6CE091CE15F4A128DA288C6063D8F3B">
    <w:name w:val="B6CE091CE15F4A128DA288C6063D8F3B"/>
    <w:rsid w:val="005E6888"/>
  </w:style>
  <w:style w:type="paragraph" w:customStyle="1" w:styleId="B91DEF44F41F4FF4954D51A977B9D90D">
    <w:name w:val="B91DEF44F41F4FF4954D51A977B9D90D"/>
    <w:rsid w:val="005E6888"/>
  </w:style>
  <w:style w:type="paragraph" w:customStyle="1" w:styleId="99632E75B97F4E6B8BDA93977ABA80B8">
    <w:name w:val="99632E75B97F4E6B8BDA93977ABA80B8"/>
    <w:rsid w:val="005E6888"/>
  </w:style>
  <w:style w:type="paragraph" w:customStyle="1" w:styleId="2B5C7E6AB999426FBA8B32A4F88583EA">
    <w:name w:val="2B5C7E6AB999426FBA8B32A4F88583EA"/>
    <w:rsid w:val="005E6888"/>
  </w:style>
  <w:style w:type="paragraph" w:customStyle="1" w:styleId="177FDF7A70814AFF87C59CF874618271">
    <w:name w:val="177FDF7A70814AFF87C59CF874618271"/>
    <w:rsid w:val="005E6888"/>
  </w:style>
  <w:style w:type="paragraph" w:customStyle="1" w:styleId="586A331A74CB4678A03F1958323FFDD6">
    <w:name w:val="586A331A74CB4678A03F1958323FFDD6"/>
    <w:rsid w:val="00D85476"/>
  </w:style>
  <w:style w:type="paragraph" w:customStyle="1" w:styleId="A217787B34E5427088650F82292E4E25">
    <w:name w:val="A217787B34E5427088650F82292E4E25"/>
    <w:rsid w:val="00D85476"/>
  </w:style>
  <w:style w:type="paragraph" w:customStyle="1" w:styleId="C63E9FF48B684E6A8950E6A910C6D40D">
    <w:name w:val="C63E9FF48B684E6A8950E6A910C6D40D"/>
    <w:rsid w:val="00D85476"/>
  </w:style>
  <w:style w:type="paragraph" w:customStyle="1" w:styleId="71C4517F73E14268ADA7B91E0584A7F8">
    <w:name w:val="71C4517F73E14268ADA7B91E0584A7F8"/>
    <w:rsid w:val="00D85476"/>
  </w:style>
  <w:style w:type="paragraph" w:customStyle="1" w:styleId="72B61BD8309D4E028BB84A9C9C7EA211">
    <w:name w:val="72B61BD8309D4E028BB84A9C9C7EA211"/>
    <w:rsid w:val="00D85476"/>
  </w:style>
  <w:style w:type="paragraph" w:customStyle="1" w:styleId="46A46A3AFB51435EA846164E8468C7B6">
    <w:name w:val="46A46A3AFB51435EA846164E8468C7B6"/>
    <w:rsid w:val="00D85476"/>
  </w:style>
  <w:style w:type="paragraph" w:customStyle="1" w:styleId="BF0DCFADFBD341FCAA70B6738FD44369">
    <w:name w:val="BF0DCFADFBD341FCAA70B6738FD44369"/>
    <w:rsid w:val="00D85476"/>
  </w:style>
  <w:style w:type="paragraph" w:customStyle="1" w:styleId="486AC00BE3A64215A75017C4AB906B4F">
    <w:name w:val="486AC00BE3A64215A75017C4AB906B4F"/>
    <w:rsid w:val="00D85476"/>
  </w:style>
  <w:style w:type="paragraph" w:customStyle="1" w:styleId="DACA980CE2124E7E8C0078640CA87B22">
    <w:name w:val="DACA980CE2124E7E8C0078640CA87B22"/>
    <w:rsid w:val="00D85476"/>
  </w:style>
  <w:style w:type="paragraph" w:customStyle="1" w:styleId="C612AD41A66040C9862C3343BBED7124">
    <w:name w:val="C612AD41A66040C9862C3343BBED7124"/>
    <w:rsid w:val="00D85476"/>
  </w:style>
  <w:style w:type="paragraph" w:customStyle="1" w:styleId="CF0B53B034EC4DAF90D3BE31A48843EC">
    <w:name w:val="CF0B53B034EC4DAF90D3BE31A48843EC"/>
    <w:rsid w:val="00D85476"/>
  </w:style>
  <w:style w:type="paragraph" w:customStyle="1" w:styleId="FAB3BD3330424FAE9C78FA3090F05E47">
    <w:name w:val="FAB3BD3330424FAE9C78FA3090F05E47"/>
    <w:rsid w:val="00D85476"/>
  </w:style>
  <w:style w:type="paragraph" w:customStyle="1" w:styleId="8C582499444A44129BC61A4F8A7D3331">
    <w:name w:val="8C582499444A44129BC61A4F8A7D3331"/>
    <w:rsid w:val="00D85476"/>
  </w:style>
  <w:style w:type="paragraph" w:customStyle="1" w:styleId="E234271B314B4E019CD596386840E4DF">
    <w:name w:val="E234271B314B4E019CD596386840E4DF"/>
    <w:rsid w:val="00D85476"/>
  </w:style>
  <w:style w:type="paragraph" w:customStyle="1" w:styleId="EB3140302C674A86AA1FCEB768A90A4A">
    <w:name w:val="EB3140302C674A86AA1FCEB768A90A4A"/>
    <w:rsid w:val="00D85476"/>
  </w:style>
  <w:style w:type="paragraph" w:customStyle="1" w:styleId="7A0F347627624D87B6539107EDBD7391">
    <w:name w:val="7A0F347627624D87B6539107EDBD7391"/>
    <w:rsid w:val="00D85476"/>
  </w:style>
  <w:style w:type="paragraph" w:customStyle="1" w:styleId="A9711D20E3C8436CAC840882DAB4E2BE">
    <w:name w:val="A9711D20E3C8436CAC840882DAB4E2BE"/>
    <w:rsid w:val="00D85476"/>
  </w:style>
  <w:style w:type="paragraph" w:customStyle="1" w:styleId="BFD2ACF225ED4780A6EB3CD82C0A541E">
    <w:name w:val="BFD2ACF225ED4780A6EB3CD82C0A541E"/>
    <w:rsid w:val="00D85476"/>
  </w:style>
  <w:style w:type="paragraph" w:customStyle="1" w:styleId="8820673784A844BB925388B6116BEFEB">
    <w:name w:val="8820673784A844BB925388B6116BEFEB"/>
    <w:rsid w:val="00D85476"/>
  </w:style>
  <w:style w:type="paragraph" w:customStyle="1" w:styleId="2FA574D7A60F4583B0374C39984F3574">
    <w:name w:val="2FA574D7A60F4583B0374C39984F3574"/>
    <w:rsid w:val="00D85476"/>
  </w:style>
  <w:style w:type="paragraph" w:customStyle="1" w:styleId="12AEB7CD6EBF4666A0F27B5BC5ED081E">
    <w:name w:val="12AEB7CD6EBF4666A0F27B5BC5ED081E"/>
    <w:rsid w:val="00D85476"/>
  </w:style>
  <w:style w:type="paragraph" w:customStyle="1" w:styleId="3CB62E31AB8948C1A4A87C2F98C4E379">
    <w:name w:val="3CB62E31AB8948C1A4A87C2F98C4E379"/>
    <w:rsid w:val="00D85476"/>
  </w:style>
  <w:style w:type="paragraph" w:customStyle="1" w:styleId="885FF4F70A614DF29A776DCE03958BF7">
    <w:name w:val="885FF4F70A614DF29A776DCE03958BF7"/>
    <w:rsid w:val="00D85476"/>
  </w:style>
  <w:style w:type="paragraph" w:customStyle="1" w:styleId="73218485A1B443E58FC984C4A43E9553">
    <w:name w:val="73218485A1B443E58FC984C4A43E9553"/>
    <w:rsid w:val="00D85476"/>
  </w:style>
  <w:style w:type="paragraph" w:customStyle="1" w:styleId="FF22CF2512904608A94A9A7D7E8B4350">
    <w:name w:val="FF22CF2512904608A94A9A7D7E8B4350"/>
    <w:rsid w:val="00046D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B2646F"/>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2CFE60C44340BBB1D5437DCDD3527B">
    <w:name w:val="FD2CFE60C44340BBB1D5437DCDD3527B"/>
  </w:style>
  <w:style w:type="paragraph" w:customStyle="1" w:styleId="FACE54E57B7548F480CD7764F2177CD9">
    <w:name w:val="FACE54E57B7548F480CD7764F2177CD9"/>
  </w:style>
  <w:style w:type="paragraph" w:customStyle="1" w:styleId="3FE9493135414F9EA7A9A636EEE4F20C">
    <w:name w:val="3FE9493135414F9EA7A9A636EEE4F20C"/>
  </w:style>
  <w:style w:type="paragraph" w:customStyle="1" w:styleId="7EDDC3F346CD4B2B81513EBD10D71C8E">
    <w:name w:val="7EDDC3F346CD4B2B81513EBD10D71C8E"/>
  </w:style>
  <w:style w:type="paragraph" w:customStyle="1" w:styleId="1AB69CB8A2FD451B90AD361A76A69794">
    <w:name w:val="1AB69CB8A2FD451B90AD361A76A69794"/>
  </w:style>
  <w:style w:type="paragraph" w:customStyle="1" w:styleId="D0C907CFAF724786843F64620ED8364C">
    <w:name w:val="D0C907CFAF724786843F64620ED8364C"/>
  </w:style>
  <w:style w:type="paragraph" w:customStyle="1" w:styleId="B07BE5C52CD4400EA1709A5076CD7989">
    <w:name w:val="B07BE5C52CD4400EA1709A5076CD7989"/>
  </w:style>
  <w:style w:type="paragraph" w:customStyle="1" w:styleId="994B7EB620774E5B9B4153D9343D624A">
    <w:name w:val="994B7EB620774E5B9B4153D9343D624A"/>
  </w:style>
  <w:style w:type="paragraph" w:customStyle="1" w:styleId="8280AF3E715941F69D41ED5E325A4826">
    <w:name w:val="8280AF3E715941F69D41ED5E325A4826"/>
  </w:style>
  <w:style w:type="paragraph" w:customStyle="1" w:styleId="3199317DFBD34F74B76E6C4037DADC87">
    <w:name w:val="3199317DFBD34F74B76E6C4037DADC87"/>
  </w:style>
  <w:style w:type="character" w:styleId="Hyperlink">
    <w:name w:val="Hyperlink"/>
    <w:basedOn w:val="DefaultParagraphFont"/>
    <w:uiPriority w:val="99"/>
    <w:unhideWhenUsed/>
    <w:rPr>
      <w:color w:val="943634" w:themeColor="accent2" w:themeShade="BF"/>
      <w:u w:val="single"/>
    </w:rPr>
  </w:style>
  <w:style w:type="paragraph" w:customStyle="1" w:styleId="7E94EE559F284251BA98ACC38A004E9A">
    <w:name w:val="7E94EE559F284251BA98ACC38A004E9A"/>
  </w:style>
  <w:style w:type="paragraph" w:customStyle="1" w:styleId="0083DDEBEA3C40C2B3DAEB27ED13BAA9">
    <w:name w:val="0083DDEBEA3C40C2B3DAEB27ED13BAA9"/>
  </w:style>
  <w:style w:type="paragraph" w:customStyle="1" w:styleId="4740AB82BFAA44A1890F5996560BBEC1">
    <w:name w:val="4740AB82BFAA44A1890F5996560BBEC1"/>
  </w:style>
  <w:style w:type="paragraph" w:customStyle="1" w:styleId="8A35072860A24274BB3E29C8ECAAF059">
    <w:name w:val="8A35072860A24274BB3E29C8ECAAF059"/>
  </w:style>
  <w:style w:type="paragraph" w:customStyle="1" w:styleId="1246BBDDF3B4456CA74637C51B243E96">
    <w:name w:val="1246BBDDF3B4456CA74637C51B243E96"/>
  </w:style>
  <w:style w:type="paragraph" w:customStyle="1" w:styleId="9E92F00E6D86437DBE268D984383FD89">
    <w:name w:val="9E92F00E6D86437DBE268D984383FD89"/>
  </w:style>
  <w:style w:type="paragraph" w:customStyle="1" w:styleId="AB187F1902464C1787CCB9BFB707090C">
    <w:name w:val="AB187F1902464C1787CCB9BFB707090C"/>
  </w:style>
  <w:style w:type="paragraph" w:customStyle="1" w:styleId="5988C49A00C94752A9A8115BC8BA79BE">
    <w:name w:val="5988C49A00C94752A9A8115BC8BA79BE"/>
  </w:style>
  <w:style w:type="paragraph" w:customStyle="1" w:styleId="2E854F8E839047E180D78BED104B72CB">
    <w:name w:val="2E854F8E839047E180D78BED104B72CB"/>
  </w:style>
  <w:style w:type="paragraph" w:customStyle="1" w:styleId="E56EBE8199304B36865723DB743D227C">
    <w:name w:val="E56EBE8199304B36865723DB743D227C"/>
  </w:style>
  <w:style w:type="paragraph" w:customStyle="1" w:styleId="0718557730554E92943213AADB18B29E">
    <w:name w:val="0718557730554E92943213AADB18B29E"/>
  </w:style>
  <w:style w:type="paragraph" w:customStyle="1" w:styleId="EF72AF030D4A4E66BE76A37E2670F87C">
    <w:name w:val="EF72AF030D4A4E66BE76A37E2670F87C"/>
  </w:style>
  <w:style w:type="paragraph" w:customStyle="1" w:styleId="FCBBF856283B46C59F3B0853AE692F00">
    <w:name w:val="FCBBF856283B46C59F3B0853AE692F00"/>
  </w:style>
  <w:style w:type="paragraph" w:customStyle="1" w:styleId="601A30273A864A2C9E9C8D51C89219CB">
    <w:name w:val="601A30273A864A2C9E9C8D51C89219CB"/>
  </w:style>
  <w:style w:type="paragraph" w:customStyle="1" w:styleId="BFDE6445B3F94E678294C4597CC8F4BD">
    <w:name w:val="BFDE6445B3F94E678294C4597CC8F4BD"/>
  </w:style>
  <w:style w:type="paragraph" w:customStyle="1" w:styleId="76AA012852074202A626AE5AFCE447D5">
    <w:name w:val="76AA012852074202A626AE5AFCE447D5"/>
  </w:style>
  <w:style w:type="paragraph" w:customStyle="1" w:styleId="4EE39953E80047EC868DD323E20965D3">
    <w:name w:val="4EE39953E80047EC868DD323E20965D3"/>
  </w:style>
  <w:style w:type="paragraph" w:customStyle="1" w:styleId="91BF83B87F7E46FE98C2B061A93E7F39">
    <w:name w:val="91BF83B87F7E46FE98C2B061A93E7F39"/>
  </w:style>
  <w:style w:type="paragraph" w:customStyle="1" w:styleId="8F58A288C6E445099243BFC6F5E8DB6C">
    <w:name w:val="8F58A288C6E445099243BFC6F5E8DB6C"/>
  </w:style>
  <w:style w:type="paragraph" w:customStyle="1" w:styleId="3D1A47BA21F34A54BE5B70B2C121C356">
    <w:name w:val="3D1A47BA21F34A54BE5B70B2C121C356"/>
  </w:style>
  <w:style w:type="paragraph" w:customStyle="1" w:styleId="D2CE2BFFCD2F4145A6E935E966F72143">
    <w:name w:val="D2CE2BFFCD2F4145A6E935E966F72143"/>
  </w:style>
  <w:style w:type="paragraph" w:customStyle="1" w:styleId="FB48B034AD6440F9BE84C8B8C627886B">
    <w:name w:val="FB48B034AD6440F9BE84C8B8C627886B"/>
  </w:style>
  <w:style w:type="paragraph" w:customStyle="1" w:styleId="797DCBB2838A470EBBCE65F0F2B997B7">
    <w:name w:val="797DCBB2838A470EBBCE65F0F2B997B7"/>
  </w:style>
  <w:style w:type="paragraph" w:customStyle="1" w:styleId="06DDE24EE18B40D9B80F637FD823DC54">
    <w:name w:val="06DDE24EE18B40D9B80F637FD823DC54"/>
  </w:style>
  <w:style w:type="paragraph" w:customStyle="1" w:styleId="4B8DE1E8406346DCA524B681B24D5837">
    <w:name w:val="4B8DE1E8406346DCA524B681B24D5837"/>
  </w:style>
  <w:style w:type="paragraph" w:customStyle="1" w:styleId="56D570A6E4DF4822A08F3664A4A0B2CF">
    <w:name w:val="56D570A6E4DF4822A08F3664A4A0B2CF"/>
  </w:style>
  <w:style w:type="paragraph" w:customStyle="1" w:styleId="3921E340EFCA4CAD8FDEF0DDD803633E">
    <w:name w:val="3921E340EFCA4CAD8FDEF0DDD803633E"/>
  </w:style>
  <w:style w:type="paragraph" w:customStyle="1" w:styleId="08CC769D8F3046748AB958E7245AB1B2">
    <w:name w:val="08CC769D8F3046748AB958E7245AB1B2"/>
  </w:style>
  <w:style w:type="paragraph" w:customStyle="1" w:styleId="7F1B50A41473498B9212CCA7A17CD26E">
    <w:name w:val="7F1B50A41473498B9212CCA7A17CD26E"/>
  </w:style>
  <w:style w:type="paragraph" w:customStyle="1" w:styleId="62C7BD44B4A545AE9A9BAC18AFBBCC41">
    <w:name w:val="62C7BD44B4A545AE9A9BAC18AFBBCC41"/>
  </w:style>
  <w:style w:type="character" w:customStyle="1" w:styleId="Heading2Char">
    <w:name w:val="Heading 2 Char"/>
    <w:basedOn w:val="DefaultParagraphFont"/>
    <w:link w:val="Heading2"/>
    <w:uiPriority w:val="9"/>
    <w:rsid w:val="00B2646F"/>
    <w:rPr>
      <w:rFonts w:asciiTheme="majorHAnsi" w:eastAsiaTheme="majorEastAsia" w:hAnsiTheme="majorHAnsi" w:cstheme="majorBidi"/>
      <w:b/>
      <w:bCs/>
      <w:caps/>
      <w:szCs w:val="26"/>
      <w:lang w:eastAsia="ja-JP"/>
    </w:rPr>
  </w:style>
  <w:style w:type="paragraph" w:customStyle="1" w:styleId="D9CAEE527416475D844097781C622B1A">
    <w:name w:val="D9CAEE527416475D844097781C622B1A"/>
  </w:style>
  <w:style w:type="paragraph" w:customStyle="1" w:styleId="7DA1502D961D479CB0B2BE60B76E4B21">
    <w:name w:val="7DA1502D961D479CB0B2BE60B76E4B21"/>
    <w:rsid w:val="00B2646F"/>
  </w:style>
  <w:style w:type="paragraph" w:customStyle="1" w:styleId="D087DA8235654B6DAFC47B4C0F404A07">
    <w:name w:val="D087DA8235654B6DAFC47B4C0F404A07"/>
    <w:rsid w:val="00B2646F"/>
  </w:style>
  <w:style w:type="paragraph" w:customStyle="1" w:styleId="EC7F89895ACC4844800F4F7612DE02EA">
    <w:name w:val="EC7F89895ACC4844800F4F7612DE02EA"/>
    <w:rsid w:val="00B2646F"/>
  </w:style>
  <w:style w:type="paragraph" w:customStyle="1" w:styleId="90B8EE5301CB46C89DC6632883B39235">
    <w:name w:val="90B8EE5301CB46C89DC6632883B39235"/>
    <w:rsid w:val="00B2646F"/>
  </w:style>
  <w:style w:type="paragraph" w:customStyle="1" w:styleId="3E0BE38644F04148889CE6837B71C3D3">
    <w:name w:val="3E0BE38644F04148889CE6837B71C3D3"/>
    <w:rsid w:val="00B2646F"/>
  </w:style>
  <w:style w:type="paragraph" w:customStyle="1" w:styleId="DFC939FE15E042E48753833FE2C23E44">
    <w:name w:val="DFC939FE15E042E48753833FE2C23E44"/>
    <w:rsid w:val="00B2646F"/>
  </w:style>
  <w:style w:type="paragraph" w:customStyle="1" w:styleId="6A791E572C2648209E3A3DFCAEA1436B">
    <w:name w:val="6A791E572C2648209E3A3DFCAEA1436B"/>
    <w:rsid w:val="00B2646F"/>
  </w:style>
  <w:style w:type="paragraph" w:customStyle="1" w:styleId="A5DECFD4CA3644F08768C524E34F884C">
    <w:name w:val="A5DECFD4CA3644F08768C524E34F884C"/>
    <w:rsid w:val="00B2646F"/>
  </w:style>
  <w:style w:type="paragraph" w:customStyle="1" w:styleId="DF5029A1A62C4143AE0E03BD9804A960">
    <w:name w:val="DF5029A1A62C4143AE0E03BD9804A960"/>
    <w:rsid w:val="00B2646F"/>
  </w:style>
  <w:style w:type="paragraph" w:customStyle="1" w:styleId="E32B069C387F4623B7DDCDCF5108B8DD">
    <w:name w:val="E32B069C387F4623B7DDCDCF5108B8DD"/>
    <w:rsid w:val="00B2646F"/>
  </w:style>
  <w:style w:type="paragraph" w:customStyle="1" w:styleId="68AE070734F44DA3A64C3E64114B5770">
    <w:name w:val="68AE070734F44DA3A64C3E64114B5770"/>
    <w:rsid w:val="00B2646F"/>
  </w:style>
  <w:style w:type="paragraph" w:customStyle="1" w:styleId="BAFA150E3344409C924427864F771DF6">
    <w:name w:val="BAFA150E3344409C924427864F771DF6"/>
    <w:rsid w:val="00B2646F"/>
  </w:style>
  <w:style w:type="paragraph" w:customStyle="1" w:styleId="4F0F64B340A64C53A30A4E8B16220267">
    <w:name w:val="4F0F64B340A64C53A30A4E8B16220267"/>
    <w:rsid w:val="00B2646F"/>
  </w:style>
  <w:style w:type="paragraph" w:customStyle="1" w:styleId="18F0A6AAB915414281D0A7AEC9C23DA2">
    <w:name w:val="18F0A6AAB915414281D0A7AEC9C23DA2"/>
    <w:rsid w:val="005E6888"/>
  </w:style>
  <w:style w:type="paragraph" w:customStyle="1" w:styleId="8107BB2C251248E6A91FDD694149F9C6">
    <w:name w:val="8107BB2C251248E6A91FDD694149F9C6"/>
    <w:rsid w:val="005E6888"/>
  </w:style>
  <w:style w:type="paragraph" w:customStyle="1" w:styleId="C1181B8B638D4A628584242E68A2CF12">
    <w:name w:val="C1181B8B638D4A628584242E68A2CF12"/>
    <w:rsid w:val="005E6888"/>
  </w:style>
  <w:style w:type="paragraph" w:customStyle="1" w:styleId="F7AB5E10E40D4063B50C555749F20DC8">
    <w:name w:val="F7AB5E10E40D4063B50C555749F20DC8"/>
    <w:rsid w:val="005E6888"/>
  </w:style>
  <w:style w:type="paragraph" w:customStyle="1" w:styleId="1B93B46ADD3443799691EBBEA5DFB4AB">
    <w:name w:val="1B93B46ADD3443799691EBBEA5DFB4AB"/>
    <w:rsid w:val="005E6888"/>
  </w:style>
  <w:style w:type="paragraph" w:customStyle="1" w:styleId="F880980133664F5A8F2AD10D11DA0066">
    <w:name w:val="F880980133664F5A8F2AD10D11DA0066"/>
    <w:rsid w:val="005E6888"/>
  </w:style>
  <w:style w:type="paragraph" w:customStyle="1" w:styleId="68BB2B226DAD42F8915376B0EC35A583">
    <w:name w:val="68BB2B226DAD42F8915376B0EC35A583"/>
    <w:rsid w:val="005E6888"/>
  </w:style>
  <w:style w:type="paragraph" w:customStyle="1" w:styleId="B6CE091CE15F4A128DA288C6063D8F3B">
    <w:name w:val="B6CE091CE15F4A128DA288C6063D8F3B"/>
    <w:rsid w:val="005E6888"/>
  </w:style>
  <w:style w:type="paragraph" w:customStyle="1" w:styleId="B91DEF44F41F4FF4954D51A977B9D90D">
    <w:name w:val="B91DEF44F41F4FF4954D51A977B9D90D"/>
    <w:rsid w:val="005E6888"/>
  </w:style>
  <w:style w:type="paragraph" w:customStyle="1" w:styleId="99632E75B97F4E6B8BDA93977ABA80B8">
    <w:name w:val="99632E75B97F4E6B8BDA93977ABA80B8"/>
    <w:rsid w:val="005E6888"/>
  </w:style>
  <w:style w:type="paragraph" w:customStyle="1" w:styleId="2B5C7E6AB999426FBA8B32A4F88583EA">
    <w:name w:val="2B5C7E6AB999426FBA8B32A4F88583EA"/>
    <w:rsid w:val="005E6888"/>
  </w:style>
  <w:style w:type="paragraph" w:customStyle="1" w:styleId="177FDF7A70814AFF87C59CF874618271">
    <w:name w:val="177FDF7A70814AFF87C59CF874618271"/>
    <w:rsid w:val="005E6888"/>
  </w:style>
  <w:style w:type="paragraph" w:customStyle="1" w:styleId="586A331A74CB4678A03F1958323FFDD6">
    <w:name w:val="586A331A74CB4678A03F1958323FFDD6"/>
    <w:rsid w:val="00D85476"/>
  </w:style>
  <w:style w:type="paragraph" w:customStyle="1" w:styleId="A217787B34E5427088650F82292E4E25">
    <w:name w:val="A217787B34E5427088650F82292E4E25"/>
    <w:rsid w:val="00D85476"/>
  </w:style>
  <w:style w:type="paragraph" w:customStyle="1" w:styleId="C63E9FF48B684E6A8950E6A910C6D40D">
    <w:name w:val="C63E9FF48B684E6A8950E6A910C6D40D"/>
    <w:rsid w:val="00D85476"/>
  </w:style>
  <w:style w:type="paragraph" w:customStyle="1" w:styleId="71C4517F73E14268ADA7B91E0584A7F8">
    <w:name w:val="71C4517F73E14268ADA7B91E0584A7F8"/>
    <w:rsid w:val="00D85476"/>
  </w:style>
  <w:style w:type="paragraph" w:customStyle="1" w:styleId="72B61BD8309D4E028BB84A9C9C7EA211">
    <w:name w:val="72B61BD8309D4E028BB84A9C9C7EA211"/>
    <w:rsid w:val="00D85476"/>
  </w:style>
  <w:style w:type="paragraph" w:customStyle="1" w:styleId="46A46A3AFB51435EA846164E8468C7B6">
    <w:name w:val="46A46A3AFB51435EA846164E8468C7B6"/>
    <w:rsid w:val="00D85476"/>
  </w:style>
  <w:style w:type="paragraph" w:customStyle="1" w:styleId="BF0DCFADFBD341FCAA70B6738FD44369">
    <w:name w:val="BF0DCFADFBD341FCAA70B6738FD44369"/>
    <w:rsid w:val="00D85476"/>
  </w:style>
  <w:style w:type="paragraph" w:customStyle="1" w:styleId="486AC00BE3A64215A75017C4AB906B4F">
    <w:name w:val="486AC00BE3A64215A75017C4AB906B4F"/>
    <w:rsid w:val="00D85476"/>
  </w:style>
  <w:style w:type="paragraph" w:customStyle="1" w:styleId="DACA980CE2124E7E8C0078640CA87B22">
    <w:name w:val="DACA980CE2124E7E8C0078640CA87B22"/>
    <w:rsid w:val="00D85476"/>
  </w:style>
  <w:style w:type="paragraph" w:customStyle="1" w:styleId="C612AD41A66040C9862C3343BBED7124">
    <w:name w:val="C612AD41A66040C9862C3343BBED7124"/>
    <w:rsid w:val="00D85476"/>
  </w:style>
  <w:style w:type="paragraph" w:customStyle="1" w:styleId="CF0B53B034EC4DAF90D3BE31A48843EC">
    <w:name w:val="CF0B53B034EC4DAF90D3BE31A48843EC"/>
    <w:rsid w:val="00D85476"/>
  </w:style>
  <w:style w:type="paragraph" w:customStyle="1" w:styleId="FAB3BD3330424FAE9C78FA3090F05E47">
    <w:name w:val="FAB3BD3330424FAE9C78FA3090F05E47"/>
    <w:rsid w:val="00D85476"/>
  </w:style>
  <w:style w:type="paragraph" w:customStyle="1" w:styleId="8C582499444A44129BC61A4F8A7D3331">
    <w:name w:val="8C582499444A44129BC61A4F8A7D3331"/>
    <w:rsid w:val="00D85476"/>
  </w:style>
  <w:style w:type="paragraph" w:customStyle="1" w:styleId="E234271B314B4E019CD596386840E4DF">
    <w:name w:val="E234271B314B4E019CD596386840E4DF"/>
    <w:rsid w:val="00D85476"/>
  </w:style>
  <w:style w:type="paragraph" w:customStyle="1" w:styleId="EB3140302C674A86AA1FCEB768A90A4A">
    <w:name w:val="EB3140302C674A86AA1FCEB768A90A4A"/>
    <w:rsid w:val="00D85476"/>
  </w:style>
  <w:style w:type="paragraph" w:customStyle="1" w:styleId="7A0F347627624D87B6539107EDBD7391">
    <w:name w:val="7A0F347627624D87B6539107EDBD7391"/>
    <w:rsid w:val="00D85476"/>
  </w:style>
  <w:style w:type="paragraph" w:customStyle="1" w:styleId="A9711D20E3C8436CAC840882DAB4E2BE">
    <w:name w:val="A9711D20E3C8436CAC840882DAB4E2BE"/>
    <w:rsid w:val="00D85476"/>
  </w:style>
  <w:style w:type="paragraph" w:customStyle="1" w:styleId="BFD2ACF225ED4780A6EB3CD82C0A541E">
    <w:name w:val="BFD2ACF225ED4780A6EB3CD82C0A541E"/>
    <w:rsid w:val="00D85476"/>
  </w:style>
  <w:style w:type="paragraph" w:customStyle="1" w:styleId="8820673784A844BB925388B6116BEFEB">
    <w:name w:val="8820673784A844BB925388B6116BEFEB"/>
    <w:rsid w:val="00D85476"/>
  </w:style>
  <w:style w:type="paragraph" w:customStyle="1" w:styleId="2FA574D7A60F4583B0374C39984F3574">
    <w:name w:val="2FA574D7A60F4583B0374C39984F3574"/>
    <w:rsid w:val="00D85476"/>
  </w:style>
  <w:style w:type="paragraph" w:customStyle="1" w:styleId="12AEB7CD6EBF4666A0F27B5BC5ED081E">
    <w:name w:val="12AEB7CD6EBF4666A0F27B5BC5ED081E"/>
    <w:rsid w:val="00D85476"/>
  </w:style>
  <w:style w:type="paragraph" w:customStyle="1" w:styleId="3CB62E31AB8948C1A4A87C2F98C4E379">
    <w:name w:val="3CB62E31AB8948C1A4A87C2F98C4E379"/>
    <w:rsid w:val="00D85476"/>
  </w:style>
  <w:style w:type="paragraph" w:customStyle="1" w:styleId="885FF4F70A614DF29A776DCE03958BF7">
    <w:name w:val="885FF4F70A614DF29A776DCE03958BF7"/>
    <w:rsid w:val="00D85476"/>
  </w:style>
  <w:style w:type="paragraph" w:customStyle="1" w:styleId="73218485A1B443E58FC984C4A43E9553">
    <w:name w:val="73218485A1B443E58FC984C4A43E9553"/>
    <w:rsid w:val="00D85476"/>
  </w:style>
  <w:style w:type="paragraph" w:customStyle="1" w:styleId="FF22CF2512904608A94A9A7D7E8B4350">
    <w:name w:val="FF22CF2512904608A94A9A7D7E8B4350"/>
    <w:rsid w:val="00046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2019-07-15T20:26:00Z</dcterms:created>
  <dcterms:modified xsi:type="dcterms:W3CDTF">2020-05-31T07:54:00Z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